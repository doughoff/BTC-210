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5117"/>
      </w:tblGrid>
      <w:tr w:rsidR="008B1F36" w:rsidTr="008B1F36">
        <w:tc>
          <w:tcPr>
            <w:tcW w:w="5220" w:type="dxa"/>
          </w:tcPr>
          <w:p w:rsidR="008B1F36" w:rsidRPr="00DD7DA4" w:rsidRDefault="00311889" w:rsidP="00DD7DA4">
            <w:pPr>
              <w:pStyle w:val="Heading1"/>
            </w:pPr>
            <w:r>
              <w:t>Team name</w:t>
            </w:r>
          </w:p>
        </w:tc>
        <w:tc>
          <w:tcPr>
            <w:tcW w:w="5220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7"/>
            </w:tblGrid>
            <w:tr w:rsidR="008B1F36" w:rsidTr="008B1F36">
              <w:sdt>
                <w:sdtPr>
                  <w:alias w:val="Date"/>
                  <w:tag w:val="Date"/>
                  <w:id w:val="49028900"/>
                  <w:placeholder>
                    <w:docPart w:val="DDA9728F45C04A8BADB312CECE77CB8A"/>
                  </w:placeholder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8B1F36" w:rsidRDefault="002F4F51" w:rsidP="00DD7DA4">
                      <w:pPr>
                        <w:pStyle w:val="MeetingInformation"/>
                      </w:pPr>
                      <w:r>
                        <w:t>Date</w:t>
                      </w:r>
                      <w:r w:rsidR="007E79F4">
                        <w:t xml:space="preserve"> of future meeting</w:t>
                      </w:r>
                    </w:p>
                  </w:tc>
                </w:sdtContent>
              </w:sdt>
            </w:tr>
            <w:tr w:rsidR="008B1F36" w:rsidTr="008B1F36">
              <w:tc>
                <w:tcPr>
                  <w:tcW w:w="4989" w:type="dxa"/>
                </w:tcPr>
                <w:p w:rsidR="008B1F36" w:rsidRDefault="002F4F51" w:rsidP="00DD7DA4">
                  <w:pPr>
                    <w:pStyle w:val="MeetingInformation"/>
                  </w:pPr>
                  <w:r>
                    <w:t>Time</w:t>
                  </w:r>
                </w:p>
              </w:tc>
            </w:tr>
            <w:tr w:rsidR="008B1F36" w:rsidTr="008B1F36">
              <w:tc>
                <w:tcPr>
                  <w:tcW w:w="4989" w:type="dxa"/>
                </w:tcPr>
                <w:p w:rsidR="008B1F36" w:rsidRDefault="002F4F51" w:rsidP="00DD7DA4">
                  <w:pPr>
                    <w:pStyle w:val="MeetingInformation"/>
                  </w:pPr>
                  <w:r>
                    <w:t>Location</w:t>
                  </w:r>
                </w:p>
              </w:tc>
            </w:tr>
          </w:tbl>
          <w:p w:rsidR="008B1F36" w:rsidRDefault="008B1F36" w:rsidP="00DD7DA4"/>
        </w:tc>
      </w:tr>
    </w:tbl>
    <w:p w:rsidR="00080571" w:rsidRDefault="00080571" w:rsidP="00080571"/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080571" w:rsidRPr="00D60069" w:rsidTr="006F656E">
        <w:tc>
          <w:tcPr>
            <w:tcW w:w="1946" w:type="dxa"/>
            <w:tcMar>
              <w:top w:w="144" w:type="dxa"/>
            </w:tcMar>
          </w:tcPr>
          <w:p w:rsidR="00080571" w:rsidRPr="00D60069" w:rsidRDefault="00080571" w:rsidP="006F656E">
            <w:pPr>
              <w:pStyle w:val="Heading3"/>
              <w:outlineLvl w:val="2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sdt>
          <w:sdtPr>
            <w:id w:val="-760830803"/>
            <w:placeholder>
              <w:docPart w:val="60EF9D60369D4DD3AA89BE36CB47231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4" w:type="dxa"/>
                <w:tcMar>
                  <w:top w:w="144" w:type="dxa"/>
                </w:tcMar>
              </w:tcPr>
              <w:p w:rsidR="00080571" w:rsidRPr="00D60069" w:rsidRDefault="00080571" w:rsidP="006F656E">
                <w:r w:rsidRPr="00D60069">
                  <w:t>Enter meeting organizer here</w:t>
                </w:r>
              </w:p>
            </w:tc>
          </w:sdtContent>
        </w:sdt>
        <w:tc>
          <w:tcPr>
            <w:tcW w:w="1779" w:type="dxa"/>
            <w:tcMar>
              <w:top w:w="144" w:type="dxa"/>
            </w:tcMar>
          </w:tcPr>
          <w:p w:rsidR="00080571" w:rsidRPr="00D60069" w:rsidRDefault="00080571" w:rsidP="006F656E">
            <w:pPr>
              <w:pStyle w:val="Heading3"/>
              <w:outlineLvl w:val="2"/>
            </w:pPr>
            <w:r w:rsidRPr="0086110A">
              <w:t>Type of meeting:</w:t>
            </w:r>
          </w:p>
        </w:tc>
        <w:tc>
          <w:tcPr>
            <w:tcW w:w="3315" w:type="dxa"/>
            <w:tcMar>
              <w:top w:w="144" w:type="dxa"/>
            </w:tcMar>
          </w:tcPr>
          <w:p w:rsidR="00080571" w:rsidRPr="00D60069" w:rsidRDefault="00EC6A8A" w:rsidP="006F656E">
            <w:sdt>
              <w:sdtPr>
                <w:id w:val="287789566"/>
                <w:placeholder>
                  <w:docPart w:val="5E3CD553B7F54004AF87AF12FE36C33A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meeting type here</w:t>
                </w:r>
              </w:sdtContent>
            </w:sdt>
          </w:p>
        </w:tc>
      </w:tr>
      <w:tr w:rsidR="00080571" w:rsidRPr="00D60069" w:rsidTr="006F656E">
        <w:tc>
          <w:tcPr>
            <w:tcW w:w="1946" w:type="dxa"/>
          </w:tcPr>
          <w:p w:rsidR="00080571" w:rsidRPr="00D60069" w:rsidRDefault="00080571" w:rsidP="006F656E">
            <w:pPr>
              <w:pStyle w:val="Heading3"/>
              <w:outlineLvl w:val="2"/>
            </w:pPr>
            <w:r w:rsidRPr="0086110A">
              <w:t>Facilitator</w:t>
            </w:r>
            <w:r>
              <w:t>:</w:t>
            </w:r>
          </w:p>
        </w:tc>
        <w:tc>
          <w:tcPr>
            <w:tcW w:w="3184" w:type="dxa"/>
          </w:tcPr>
          <w:p w:rsidR="00080571" w:rsidRPr="00D60069" w:rsidRDefault="00EC6A8A" w:rsidP="006F656E">
            <w:sdt>
              <w:sdtPr>
                <w:id w:val="56139423"/>
                <w:placeholder>
                  <w:docPart w:val="38A83A76D58D4EF29FA8B74A8A77C852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:rsidR="00080571" w:rsidRPr="00D60069" w:rsidRDefault="00080571" w:rsidP="006F656E">
            <w:pPr>
              <w:pStyle w:val="Heading3"/>
              <w:outlineLvl w:val="2"/>
            </w:pPr>
            <w:r w:rsidRPr="0086110A">
              <w:t>Note taker:</w:t>
            </w:r>
          </w:p>
        </w:tc>
        <w:tc>
          <w:tcPr>
            <w:tcW w:w="3315" w:type="dxa"/>
          </w:tcPr>
          <w:p w:rsidR="00080571" w:rsidRPr="00D60069" w:rsidRDefault="00EC6A8A" w:rsidP="006F656E">
            <w:sdt>
              <w:sdtPr>
                <w:id w:val="1823616883"/>
                <w:placeholder>
                  <w:docPart w:val="0BC2FDF4E4BA4075BFA7FBA9AE796941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note taker here</w:t>
                </w:r>
              </w:sdtContent>
            </w:sdt>
          </w:p>
        </w:tc>
      </w:tr>
      <w:tr w:rsidR="00080571" w:rsidRPr="00D60069" w:rsidTr="006F656E">
        <w:tc>
          <w:tcPr>
            <w:tcW w:w="1946" w:type="dxa"/>
          </w:tcPr>
          <w:p w:rsidR="00080571" w:rsidRPr="00D60069" w:rsidRDefault="00080571" w:rsidP="006F656E">
            <w:pPr>
              <w:pStyle w:val="Heading3"/>
              <w:outlineLvl w:val="2"/>
            </w:pPr>
            <w:r>
              <w:t>Timekeeper:</w:t>
            </w:r>
          </w:p>
        </w:tc>
        <w:tc>
          <w:tcPr>
            <w:tcW w:w="3184" w:type="dxa"/>
          </w:tcPr>
          <w:p w:rsidR="00080571" w:rsidRPr="00D60069" w:rsidRDefault="00EC6A8A" w:rsidP="006F656E">
            <w:sdt>
              <w:sdtPr>
                <w:id w:val="-1222437516"/>
                <w:placeholder>
                  <w:docPart w:val="4904AA42956D4ADB9B54B463BE5BAA9B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meeting timekeeper here</w:t>
                </w:r>
              </w:sdtContent>
            </w:sdt>
          </w:p>
        </w:tc>
        <w:tc>
          <w:tcPr>
            <w:tcW w:w="1779" w:type="dxa"/>
          </w:tcPr>
          <w:p w:rsidR="00080571" w:rsidRPr="00D60069" w:rsidRDefault="00080571" w:rsidP="006F656E">
            <w:pPr>
              <w:pStyle w:val="Heading3"/>
              <w:outlineLvl w:val="2"/>
            </w:pPr>
            <w:r>
              <w:t>Prepared by:</w:t>
            </w:r>
          </w:p>
        </w:tc>
        <w:tc>
          <w:tcPr>
            <w:tcW w:w="3315" w:type="dxa"/>
          </w:tcPr>
          <w:p w:rsidR="00080571" w:rsidRPr="00D60069" w:rsidRDefault="00080571" w:rsidP="006F656E"/>
        </w:tc>
      </w:tr>
    </w:tbl>
    <w:p w:rsidR="00080571" w:rsidRDefault="00080571" w:rsidP="00080571">
      <w:pPr>
        <w:pStyle w:val="MeetingInformation"/>
        <w:tabs>
          <w:tab w:val="left" w:pos="5130"/>
        </w:tabs>
        <w:ind w:left="0"/>
        <w:jc w:val="left"/>
      </w:pPr>
    </w:p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080571" w:rsidRPr="00D60069" w:rsidTr="006F656E">
        <w:tc>
          <w:tcPr>
            <w:tcW w:w="1980" w:type="dxa"/>
            <w:tcMar>
              <w:top w:w="144" w:type="dxa"/>
            </w:tcMar>
          </w:tcPr>
          <w:p w:rsidR="00080571" w:rsidRPr="00D60069" w:rsidRDefault="00080571" w:rsidP="006F656E">
            <w:pPr>
              <w:pStyle w:val="Heading3"/>
            </w:pPr>
            <w:r>
              <w:t>Invited:</w:t>
            </w:r>
          </w:p>
        </w:tc>
        <w:tc>
          <w:tcPr>
            <w:tcW w:w="8244" w:type="dxa"/>
            <w:tcMar>
              <w:top w:w="144" w:type="dxa"/>
            </w:tcMar>
          </w:tcPr>
          <w:p w:rsidR="00080571" w:rsidRPr="00D60069" w:rsidRDefault="00080571" w:rsidP="006F656E">
            <w:r>
              <w:t>Person, person, person</w:t>
            </w:r>
          </w:p>
        </w:tc>
      </w:tr>
      <w:tr w:rsidR="00080571" w:rsidRPr="00D60069" w:rsidTr="006F656E">
        <w:tc>
          <w:tcPr>
            <w:tcW w:w="1980" w:type="dxa"/>
          </w:tcPr>
          <w:p w:rsidR="00080571" w:rsidRPr="00D60069" w:rsidRDefault="00EC6A8A" w:rsidP="006F656E">
            <w:pPr>
              <w:pStyle w:val="Heading3"/>
            </w:pPr>
            <w:sdt>
              <w:sdtPr>
                <w:id w:val="-1255275818"/>
                <w:placeholder>
                  <w:docPart w:val="39AD13DC932F496ABBBECBE1AF1BF15F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080571" w:rsidRPr="00D60069" w:rsidRDefault="00EC6A8A" w:rsidP="006F656E">
            <w:sdt>
              <w:sdtPr>
                <w:id w:val="-68501377"/>
                <w:placeholder>
                  <w:docPart w:val="93EF23DB36574DB8AA1637129D515583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reading list here</w:t>
                </w:r>
              </w:sdtContent>
            </w:sdt>
          </w:p>
        </w:tc>
      </w:tr>
      <w:tr w:rsidR="00080571" w:rsidRPr="00D60069" w:rsidTr="006F656E">
        <w:tc>
          <w:tcPr>
            <w:tcW w:w="1980" w:type="dxa"/>
          </w:tcPr>
          <w:p w:rsidR="00080571" w:rsidRPr="00D60069" w:rsidRDefault="00EC6A8A" w:rsidP="006F656E">
            <w:pPr>
              <w:pStyle w:val="Heading3"/>
            </w:pPr>
            <w:sdt>
              <w:sdtPr>
                <w:id w:val="681237791"/>
                <w:placeholder>
                  <w:docPart w:val="57CDF9714A4548A0A4D71B6BFD9926EA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080571" w:rsidRPr="00D60069" w:rsidRDefault="00EC6A8A" w:rsidP="006F656E">
            <w:sdt>
              <w:sdtPr>
                <w:id w:val="475648712"/>
                <w:placeholder>
                  <w:docPart w:val="AD8CC8C71A9940C1919753A2C48814CE"/>
                </w:placeholder>
                <w:temporary/>
                <w:showingPlcHdr/>
                <w15:appearance w15:val="hidden"/>
              </w:sdtPr>
              <w:sdtEndPr/>
              <w:sdtContent>
                <w:r w:rsidR="00080571" w:rsidRPr="00D60069">
                  <w:t>Enter items to bring here</w:t>
                </w:r>
              </w:sdtContent>
            </w:sdt>
          </w:p>
        </w:tc>
      </w:tr>
    </w:tbl>
    <w:p w:rsidR="00C1657A" w:rsidRPr="00DD7DA4" w:rsidRDefault="00C1657A" w:rsidP="00DD7DA4">
      <w:pPr>
        <w:pStyle w:val="Heading2"/>
      </w:pPr>
      <w:r w:rsidRPr="00DD7DA4">
        <w:t>Objectives</w:t>
      </w:r>
    </w:p>
    <w:p w:rsidR="00C1657A" w:rsidRPr="00DD7DA4" w:rsidRDefault="00C1657A" w:rsidP="00DD7DA4">
      <w:pPr>
        <w:pStyle w:val="ListParagraph"/>
        <w:numPr>
          <w:ilvl w:val="0"/>
          <w:numId w:val="4"/>
        </w:numPr>
      </w:pPr>
    </w:p>
    <w:p w:rsidR="008B1F36" w:rsidRDefault="008B1F36" w:rsidP="00DD7DA4">
      <w:pPr>
        <w:pStyle w:val="Heading2"/>
      </w:pPr>
      <w:r>
        <w:t>Agenda Items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14"/>
        <w:gridCol w:w="22"/>
        <w:gridCol w:w="2215"/>
        <w:gridCol w:w="1573"/>
      </w:tblGrid>
      <w:tr w:rsidR="009F2309" w:rsidRPr="0086110A" w:rsidTr="008B1F36">
        <w:tc>
          <w:tcPr>
            <w:tcW w:w="641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2309" w:rsidRPr="00797708" w:rsidRDefault="00140431" w:rsidP="00DD7DA4">
            <w:pPr>
              <w:pStyle w:val="Heading3"/>
            </w:pPr>
            <w:r>
              <w:t>Topic</w:t>
            </w:r>
          </w:p>
        </w:tc>
        <w:tc>
          <w:tcPr>
            <w:tcW w:w="2237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2309" w:rsidRDefault="009F2309" w:rsidP="00DD7DA4">
            <w:pPr>
              <w:pStyle w:val="Heading3"/>
            </w:pPr>
            <w:r>
              <w:t>Presenter</w:t>
            </w:r>
          </w:p>
        </w:tc>
        <w:tc>
          <w:tcPr>
            <w:tcW w:w="157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F2309" w:rsidRDefault="009F2309" w:rsidP="00DD7DA4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2F32B7" w:rsidRPr="0086110A" w:rsidTr="009172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643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>
            <w:pPr>
              <w:pStyle w:val="ActionItems"/>
            </w:pPr>
            <w:bookmarkStart w:id="0" w:name="MinuteItems"/>
            <w:bookmarkStart w:id="1" w:name="MinuteTopicSection"/>
            <w:bookmarkEnd w:id="0"/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  <w:tc>
          <w:tcPr>
            <w:tcW w:w="157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</w:tr>
      <w:tr w:rsidR="002F32B7" w:rsidRPr="0086110A" w:rsidTr="009172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>
            <w:pPr>
              <w:pStyle w:val="ActionItems"/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</w:tr>
      <w:tr w:rsidR="002F32B7" w:rsidRPr="0086110A" w:rsidTr="009172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>
            <w:pPr>
              <w:pStyle w:val="ActionItems"/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32B7" w:rsidRPr="0086110A" w:rsidRDefault="002F32B7" w:rsidP="00DD7DA4"/>
        </w:tc>
      </w:tr>
      <w:tr w:rsidR="003D3A5F" w:rsidRPr="0086110A" w:rsidTr="009172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88"/>
        </w:trPr>
        <w:tc>
          <w:tcPr>
            <w:tcW w:w="64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DD7DA4">
            <w:pPr>
              <w:pStyle w:val="ActionItems"/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DD7DA4"/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3A5F" w:rsidRPr="0086110A" w:rsidRDefault="003D3A5F" w:rsidP="00DD7DA4"/>
        </w:tc>
      </w:tr>
    </w:tbl>
    <w:bookmarkEnd w:id="1"/>
    <w:p w:rsidR="00D37AEE" w:rsidRDefault="00D37AEE" w:rsidP="00D37AEE">
      <w:pPr>
        <w:pStyle w:val="Heading2"/>
      </w:pPr>
      <w:r>
        <w:t>Other information</w:t>
      </w:r>
    </w:p>
    <w:p w:rsidR="00D37AEE" w:rsidRPr="002B19DE" w:rsidRDefault="00D37AEE" w:rsidP="00D37AEE"/>
    <w:p w:rsidR="00D37AEE" w:rsidRPr="00D60069" w:rsidRDefault="00D37AEE" w:rsidP="00D37AEE">
      <w:pPr>
        <w:pStyle w:val="Heading3"/>
      </w:pPr>
      <w:r>
        <w:t>Observers:</w:t>
      </w:r>
    </w:p>
    <w:sdt>
      <w:sdtPr>
        <w:id w:val="-1335213840"/>
        <w:placeholder>
          <w:docPart w:val="360C59B72D4D4725B363F3A08EB13B43"/>
        </w:placeholder>
        <w:temporary/>
        <w:showingPlcHdr/>
        <w15:appearance w15:val="hidden"/>
      </w:sdtPr>
      <w:sdtEndPr/>
      <w:sdtContent>
        <w:p w:rsidR="00D37AEE" w:rsidRPr="00D60069" w:rsidRDefault="00D37AEE" w:rsidP="00D37AEE">
          <w:r w:rsidRPr="00D60069">
            <w:t>Enter observers here.</w:t>
          </w:r>
        </w:p>
      </w:sdtContent>
    </w:sdt>
    <w:p w:rsidR="00D37AEE" w:rsidRPr="00D60069" w:rsidRDefault="00D37AEE" w:rsidP="00D37AEE">
      <w:pPr>
        <w:pStyle w:val="Heading3"/>
      </w:pPr>
      <w:r>
        <w:t>Resources:</w:t>
      </w:r>
    </w:p>
    <w:sdt>
      <w:sdtPr>
        <w:id w:val="-1742867320"/>
        <w:placeholder>
          <w:docPart w:val="7C60A4D60FF340C39E28FB2AEF372781"/>
        </w:placeholder>
        <w:temporary/>
        <w:showingPlcHdr/>
        <w15:appearance w15:val="hidden"/>
      </w:sdtPr>
      <w:sdtEndPr/>
      <w:sdtContent>
        <w:p w:rsidR="00D37AEE" w:rsidRPr="00D60069" w:rsidRDefault="00D37AEE" w:rsidP="00D37AEE">
          <w:r w:rsidRPr="00D60069">
            <w:t>Enter resources here.</w:t>
          </w:r>
        </w:p>
      </w:sdtContent>
    </w:sdt>
    <w:p w:rsidR="00D37AEE" w:rsidRPr="00D60069" w:rsidRDefault="00EC6A8A" w:rsidP="00D37AEE">
      <w:pPr>
        <w:pStyle w:val="Heading3"/>
      </w:pPr>
      <w:sdt>
        <w:sdtPr>
          <w:id w:val="1633520843"/>
          <w:placeholder>
            <w:docPart w:val="C4E287E4392D4DEC8729698DEA247A67"/>
          </w:placeholder>
          <w:temporary/>
          <w:showingPlcHdr/>
          <w15:appearance w15:val="hidden"/>
        </w:sdtPr>
        <w:sdtEndPr/>
        <w:sdtContent>
          <w:r w:rsidR="00D37AEE" w:rsidRPr="00D60069">
            <w:t>Special notes:</w:t>
          </w:r>
        </w:sdtContent>
      </w:sdt>
    </w:p>
    <w:sdt>
      <w:sdtPr>
        <w:id w:val="1689711322"/>
        <w:placeholder>
          <w:docPart w:val="15E50D4D31ED4DC4A8FBB41DF76384E1"/>
        </w:placeholder>
        <w:temporary/>
        <w:showingPlcHdr/>
        <w15:appearance w15:val="hidden"/>
      </w:sdtPr>
      <w:sdtEndPr/>
      <w:sdtContent>
        <w:p w:rsidR="003D0E38" w:rsidRDefault="00D37AEE" w:rsidP="003D0E38">
          <w:r w:rsidRPr="00D60069">
            <w:t>Enter any special notes here.</w:t>
          </w:r>
        </w:p>
      </w:sdtContent>
    </w:sdt>
    <w:bookmarkStart w:id="2" w:name="_GoBack" w:displacedByCustomXml="prev"/>
    <w:bookmarkEnd w:id="2" w:displacedByCustomXml="prev"/>
    <w:sectPr w:rsidR="003D0E38" w:rsidSect="0086110A">
      <w:footerReference w:type="default" r:id="rId8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A8A" w:rsidRDefault="00EC6A8A" w:rsidP="003D0E38">
      <w:r>
        <w:separator/>
      </w:r>
    </w:p>
  </w:endnote>
  <w:endnote w:type="continuationSeparator" w:id="0">
    <w:p w:rsidR="00EC6A8A" w:rsidRDefault="00EC6A8A" w:rsidP="003D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38" w:rsidRPr="00252C25" w:rsidRDefault="00EC6A8A" w:rsidP="00540727">
    <w:pPr>
      <w:pStyle w:val="Footer"/>
      <w:tabs>
        <w:tab w:val="clear" w:pos="4680"/>
        <w:tab w:val="clear" w:pos="9360"/>
        <w:tab w:val="right" w:pos="10170"/>
      </w:tabs>
      <w:rPr>
        <w:color w:val="808080" w:themeColor="background1" w:themeShade="80"/>
      </w:rPr>
    </w:pPr>
    <w:sdt>
      <w:sdtPr>
        <w:rPr>
          <w:color w:val="808080" w:themeColor="background1" w:themeShade="80"/>
        </w:rPr>
        <w:alias w:val="Company"/>
        <w:id w:val="1711603062"/>
        <w:placeholder>
          <w:docPart w:val="D64DCEC4F54C4C0EB8399D0E24FF2E9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252C25" w:rsidRPr="00252C25">
          <w:rPr>
            <w:color w:val="808080" w:themeColor="background1" w:themeShade="80"/>
          </w:rPr>
          <w:t>Midwestern College</w:t>
        </w:r>
      </w:sdtContent>
    </w:sdt>
    <w:r w:rsidR="00252C25" w:rsidRPr="00252C25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alias w:val="Title"/>
        <w:id w:val="-38048640"/>
        <w:placeholder>
          <w:docPart w:val="4D20322B15DA4C888359158E4E6921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52C25" w:rsidRPr="00252C25">
          <w:rPr>
            <w:color w:val="808080" w:themeColor="background1" w:themeShade="80"/>
          </w:rPr>
          <w:t>Informal meeting agenda</w:t>
        </w:r>
      </w:sdtContent>
    </w:sdt>
    <w:r w:rsidR="00252C25" w:rsidRPr="00252C25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alias w:val="Comments"/>
        <w:id w:val="-822655126"/>
        <w:placeholder>
          <w:docPart w:val="D3711028EEBF4C5087DFA7124ED799AC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E79F4">
          <w:rPr>
            <w:color w:val="808080" w:themeColor="background1" w:themeShade="80"/>
          </w:rPr>
          <w:t>v1.2</w:t>
        </w:r>
      </w:sdtContent>
    </w:sdt>
    <w:r w:rsidR="00252C25" w:rsidRPr="00252C25">
      <w:rPr>
        <w:color w:val="808080" w:themeColor="background1" w:themeShade="80"/>
      </w:rPr>
      <w:t xml:space="preserve"> </w:t>
    </w:r>
    <w:sdt>
      <w:sdtPr>
        <w:rPr>
          <w:color w:val="808080" w:themeColor="background1" w:themeShade="80"/>
        </w:rPr>
        <w:id w:val="-171881408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</w:rPr>
            <w:id w:val="-1842536041"/>
            <w:docPartObj>
              <w:docPartGallery w:val="Page Numbers (Top of Page)"/>
              <w:docPartUnique/>
            </w:docPartObj>
          </w:sdtPr>
          <w:sdtEndPr/>
          <w:sdtContent>
            <w:r w:rsidR="00252C25" w:rsidRPr="00252C25">
              <w:rPr>
                <w:color w:val="808080" w:themeColor="background1" w:themeShade="80"/>
              </w:rPr>
              <w:tab/>
              <w:t xml:space="preserve">Page </w:t>
            </w:r>
            <w:r w:rsidR="00252C25" w:rsidRPr="00252C25">
              <w:rPr>
                <w:color w:val="808080" w:themeColor="background1" w:themeShade="80"/>
              </w:rPr>
              <w:fldChar w:fldCharType="begin"/>
            </w:r>
            <w:r w:rsidR="00252C25" w:rsidRPr="00252C25">
              <w:rPr>
                <w:color w:val="808080" w:themeColor="background1" w:themeShade="80"/>
              </w:rPr>
              <w:instrText xml:space="preserve"> PAGE </w:instrText>
            </w:r>
            <w:r w:rsidR="00252C25" w:rsidRPr="00252C25">
              <w:rPr>
                <w:color w:val="808080" w:themeColor="background1" w:themeShade="80"/>
              </w:rPr>
              <w:fldChar w:fldCharType="separate"/>
            </w:r>
            <w:r w:rsidR="007E79F4">
              <w:rPr>
                <w:noProof/>
                <w:color w:val="808080" w:themeColor="background1" w:themeShade="80"/>
              </w:rPr>
              <w:t>1</w:t>
            </w:r>
            <w:r w:rsidR="00252C25" w:rsidRPr="00252C25">
              <w:rPr>
                <w:color w:val="808080" w:themeColor="background1" w:themeShade="80"/>
              </w:rPr>
              <w:fldChar w:fldCharType="end"/>
            </w:r>
            <w:r w:rsidR="00252C25" w:rsidRPr="00252C25">
              <w:rPr>
                <w:color w:val="808080" w:themeColor="background1" w:themeShade="80"/>
              </w:rPr>
              <w:t xml:space="preserve"> of </w:t>
            </w:r>
            <w:r w:rsidR="00252C25" w:rsidRPr="00252C25">
              <w:rPr>
                <w:color w:val="808080" w:themeColor="background1" w:themeShade="80"/>
              </w:rPr>
              <w:fldChar w:fldCharType="begin"/>
            </w:r>
            <w:r w:rsidR="00252C25" w:rsidRPr="00252C25">
              <w:rPr>
                <w:color w:val="808080" w:themeColor="background1" w:themeShade="80"/>
              </w:rPr>
              <w:instrText xml:space="preserve"> NUMPAGES  </w:instrText>
            </w:r>
            <w:r w:rsidR="00252C25" w:rsidRPr="00252C25">
              <w:rPr>
                <w:color w:val="808080" w:themeColor="background1" w:themeShade="80"/>
              </w:rPr>
              <w:fldChar w:fldCharType="separate"/>
            </w:r>
            <w:r w:rsidR="007E79F4">
              <w:rPr>
                <w:noProof/>
                <w:color w:val="808080" w:themeColor="background1" w:themeShade="80"/>
              </w:rPr>
              <w:t>1</w:t>
            </w:r>
            <w:r w:rsidR="00252C25" w:rsidRPr="00252C25">
              <w:rPr>
                <w:color w:val="808080" w:themeColor="background1" w:themeShade="8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A8A" w:rsidRDefault="00EC6A8A" w:rsidP="003D0E38">
      <w:r>
        <w:separator/>
      </w:r>
    </w:p>
  </w:footnote>
  <w:footnote w:type="continuationSeparator" w:id="0">
    <w:p w:rsidR="00EC6A8A" w:rsidRDefault="00EC6A8A" w:rsidP="003D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D5556"/>
    <w:multiLevelType w:val="hybridMultilevel"/>
    <w:tmpl w:val="F258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0D1B"/>
    <w:multiLevelType w:val="hybridMultilevel"/>
    <w:tmpl w:val="0B2A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A"/>
    <w:rsid w:val="00070E04"/>
    <w:rsid w:val="00080571"/>
    <w:rsid w:val="00140431"/>
    <w:rsid w:val="00140DAE"/>
    <w:rsid w:val="001E0227"/>
    <w:rsid w:val="00252C25"/>
    <w:rsid w:val="002606F7"/>
    <w:rsid w:val="0027375D"/>
    <w:rsid w:val="002C51E8"/>
    <w:rsid w:val="002F32B7"/>
    <w:rsid w:val="002F36BE"/>
    <w:rsid w:val="002F4F51"/>
    <w:rsid w:val="003010D4"/>
    <w:rsid w:val="00311889"/>
    <w:rsid w:val="003172EB"/>
    <w:rsid w:val="00332F83"/>
    <w:rsid w:val="00351C8C"/>
    <w:rsid w:val="003D0E38"/>
    <w:rsid w:val="003D3A5F"/>
    <w:rsid w:val="00446003"/>
    <w:rsid w:val="004F2938"/>
    <w:rsid w:val="00501C1B"/>
    <w:rsid w:val="00540727"/>
    <w:rsid w:val="0056485D"/>
    <w:rsid w:val="006A6EB8"/>
    <w:rsid w:val="007018D4"/>
    <w:rsid w:val="0072713C"/>
    <w:rsid w:val="00777A1E"/>
    <w:rsid w:val="00797708"/>
    <w:rsid w:val="007D5836"/>
    <w:rsid w:val="007E79F4"/>
    <w:rsid w:val="0086110A"/>
    <w:rsid w:val="00862309"/>
    <w:rsid w:val="008739E4"/>
    <w:rsid w:val="008A5125"/>
    <w:rsid w:val="008B1F36"/>
    <w:rsid w:val="00917246"/>
    <w:rsid w:val="0092128D"/>
    <w:rsid w:val="009230F9"/>
    <w:rsid w:val="009267B4"/>
    <w:rsid w:val="009416F2"/>
    <w:rsid w:val="009C18E1"/>
    <w:rsid w:val="009F2309"/>
    <w:rsid w:val="00A40C89"/>
    <w:rsid w:val="00A43DA2"/>
    <w:rsid w:val="00A85296"/>
    <w:rsid w:val="00A85EF8"/>
    <w:rsid w:val="00A9572A"/>
    <w:rsid w:val="00B535DD"/>
    <w:rsid w:val="00B76CB4"/>
    <w:rsid w:val="00BD4352"/>
    <w:rsid w:val="00C1657A"/>
    <w:rsid w:val="00C319DF"/>
    <w:rsid w:val="00C71700"/>
    <w:rsid w:val="00C81680"/>
    <w:rsid w:val="00CE6944"/>
    <w:rsid w:val="00D16A44"/>
    <w:rsid w:val="00D37AEE"/>
    <w:rsid w:val="00DD7DA4"/>
    <w:rsid w:val="00E77B89"/>
    <w:rsid w:val="00E95E14"/>
    <w:rsid w:val="00EA4077"/>
    <w:rsid w:val="00EC6A8A"/>
    <w:rsid w:val="00F51B90"/>
    <w:rsid w:val="00F75FD9"/>
    <w:rsid w:val="00F85DF4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D9613"/>
  <w15:docId w15:val="{42FBA79F-7797-460D-98D4-4E853EE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7DA4"/>
    <w:rPr>
      <w:rFonts w:ascii="Calibri" w:hAnsi="Calibri" w:cs="Calibri"/>
      <w:sz w:val="19"/>
    </w:rPr>
  </w:style>
  <w:style w:type="paragraph" w:styleId="Heading1">
    <w:name w:val="heading 1"/>
    <w:basedOn w:val="Normal"/>
    <w:next w:val="Normal"/>
    <w:qFormat/>
    <w:rsid w:val="00DD7DA4"/>
    <w:pPr>
      <w:keepNext/>
      <w:spacing w:after="60"/>
      <w:outlineLvl w:val="0"/>
    </w:pPr>
    <w:rPr>
      <w:b/>
      <w:bCs/>
      <w:color w:val="984806" w:themeColor="accent6" w:themeShade="80"/>
      <w:kern w:val="32"/>
      <w:sz w:val="56"/>
      <w:szCs w:val="56"/>
    </w:rPr>
  </w:style>
  <w:style w:type="paragraph" w:styleId="Heading2">
    <w:name w:val="heading 2"/>
    <w:basedOn w:val="Normal"/>
    <w:next w:val="Normal"/>
    <w:qFormat/>
    <w:rsid w:val="004F2938"/>
    <w:pPr>
      <w:keepNext/>
      <w:shd w:val="clear" w:color="auto" w:fill="D99594" w:themeFill="accent2" w:themeFillTint="99"/>
      <w:spacing w:before="600" w:after="60"/>
      <w:outlineLvl w:val="1"/>
    </w:pPr>
    <w:rPr>
      <w:b/>
      <w:bCs/>
      <w:iCs/>
      <w:color w:val="FFFFFF" w:themeColor="background1"/>
      <w:sz w:val="28"/>
      <w:szCs w:val="32"/>
    </w:rPr>
  </w:style>
  <w:style w:type="paragraph" w:styleId="Heading3">
    <w:name w:val="heading 3"/>
    <w:basedOn w:val="Normal"/>
    <w:next w:val="Normal"/>
    <w:qFormat/>
    <w:rsid w:val="00917246"/>
    <w:pPr>
      <w:keepNext/>
      <w:spacing w:before="60" w:after="40"/>
      <w:outlineLvl w:val="2"/>
    </w:pPr>
    <w:rPr>
      <w:rFonts w:asciiTheme="majorHAnsi" w:hAnsiTheme="majorHAnsi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E77B89"/>
    <w:rPr>
      <w:rFonts w:ascii="Tahoma" w:hAnsi="Tahoma" w:cs="Tahoma"/>
      <w:sz w:val="16"/>
      <w:szCs w:val="16"/>
    </w:rPr>
  </w:style>
  <w:style w:type="paragraph" w:customStyle="1" w:styleId="MeetingInformation">
    <w:name w:val="Meeting Information"/>
    <w:basedOn w:val="Normal"/>
    <w:qFormat/>
    <w:rsid w:val="00917246"/>
    <w:pPr>
      <w:spacing w:after="40"/>
      <w:ind w:left="994"/>
      <w:jc w:val="right"/>
    </w:pPr>
    <w:rPr>
      <w:rFonts w:cs="Arial"/>
      <w:b/>
      <w:sz w:val="18"/>
      <w:szCs w:val="24"/>
    </w:rPr>
  </w:style>
  <w:style w:type="paragraph" w:customStyle="1" w:styleId="ActionItems">
    <w:name w:val="Action Items"/>
    <w:basedOn w:val="Normal"/>
    <w:unhideWhenUsed/>
    <w:qFormat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table" w:styleId="TableGrid">
    <w:name w:val="Table Grid"/>
    <w:basedOn w:val="TableNormal"/>
    <w:rsid w:val="008B1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1F36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1657A"/>
    <w:pPr>
      <w:ind w:left="720"/>
      <w:contextualSpacing/>
    </w:pPr>
  </w:style>
  <w:style w:type="table" w:styleId="PlainTable5">
    <w:name w:val="Plain Table 5"/>
    <w:basedOn w:val="TableNormal"/>
    <w:uiPriority w:val="45"/>
    <w:rsid w:val="00080571"/>
    <w:pPr>
      <w:spacing w:before="80"/>
    </w:pPr>
    <w:rPr>
      <w:rFonts w:asciiTheme="minorHAnsi" w:eastAsiaTheme="minorEastAsia" w:hAnsiTheme="minorHAnsi"/>
      <w:sz w:val="19"/>
      <w:szCs w:val="19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D0E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D0E38"/>
    <w:rPr>
      <w:rFonts w:ascii="Calibri" w:hAnsi="Calibri" w:cs="Calibri"/>
      <w:sz w:val="19"/>
    </w:rPr>
  </w:style>
  <w:style w:type="paragraph" w:styleId="Footer">
    <w:name w:val="footer"/>
    <w:basedOn w:val="Normal"/>
    <w:link w:val="FooterChar"/>
    <w:uiPriority w:val="99"/>
    <w:unhideWhenUsed/>
    <w:rsid w:val="003D0E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E38"/>
    <w:rPr>
      <w:rFonts w:ascii="Calibri" w:hAnsi="Calibri" w:cs="Calibr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il\AppData\Roaming\Microsoft\Templates\Informal%20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A9728F45C04A8BADB312CECE77C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17ACD-A650-407B-9588-0830567E0983}"/>
      </w:docPartPr>
      <w:docPartBody>
        <w:p w:rsidR="001C0314" w:rsidRDefault="002E7DCB">
          <w:pPr>
            <w:pStyle w:val="DDA9728F45C04A8BADB312CECE77CB8A"/>
          </w:pPr>
          <w:r>
            <w:t>[Click to select date]</w:t>
          </w:r>
        </w:p>
      </w:docPartBody>
    </w:docPart>
    <w:docPart>
      <w:docPartPr>
        <w:name w:val="60EF9D60369D4DD3AA89BE36CB472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29B46-25F6-4E64-9A30-0F8A30CFDD00}"/>
      </w:docPartPr>
      <w:docPartBody>
        <w:p w:rsidR="00763B85" w:rsidRDefault="00082A81" w:rsidP="00082A81">
          <w:pPr>
            <w:pStyle w:val="60EF9D60369D4DD3AA89BE36CB472316"/>
          </w:pPr>
          <w:r w:rsidRPr="00E048B4">
            <w:t>Enter meeting organizer here</w:t>
          </w:r>
        </w:p>
      </w:docPartBody>
    </w:docPart>
    <w:docPart>
      <w:docPartPr>
        <w:name w:val="5E3CD553B7F54004AF87AF12FE36C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CA0BC-B348-48A6-B57D-E1E9E6EA9DA9}"/>
      </w:docPartPr>
      <w:docPartBody>
        <w:p w:rsidR="00763B85" w:rsidRDefault="00082A81" w:rsidP="00082A81">
          <w:pPr>
            <w:pStyle w:val="5E3CD553B7F54004AF87AF12FE36C33A"/>
          </w:pPr>
          <w:r w:rsidRPr="00E048B4">
            <w:t>Enter meeting type here</w:t>
          </w:r>
        </w:p>
      </w:docPartBody>
    </w:docPart>
    <w:docPart>
      <w:docPartPr>
        <w:name w:val="38A83A76D58D4EF29FA8B74A8A77C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BF936-4255-4099-9490-6AC4C9F54294}"/>
      </w:docPartPr>
      <w:docPartBody>
        <w:p w:rsidR="00763B85" w:rsidRDefault="00082A81" w:rsidP="00082A81">
          <w:pPr>
            <w:pStyle w:val="38A83A76D58D4EF29FA8B74A8A77C852"/>
          </w:pPr>
          <w:r w:rsidRPr="00E048B4">
            <w:t>Enter meeting facilitator here</w:t>
          </w:r>
        </w:p>
      </w:docPartBody>
    </w:docPart>
    <w:docPart>
      <w:docPartPr>
        <w:name w:val="0BC2FDF4E4BA4075BFA7FBA9AE79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C9E93-A3AA-4459-8C2E-65BDAA1160C1}"/>
      </w:docPartPr>
      <w:docPartBody>
        <w:p w:rsidR="00763B85" w:rsidRDefault="00082A81" w:rsidP="00082A81">
          <w:pPr>
            <w:pStyle w:val="0BC2FDF4E4BA4075BFA7FBA9AE796941"/>
          </w:pPr>
          <w:r w:rsidRPr="00E048B4">
            <w:t>Enter note taker here</w:t>
          </w:r>
        </w:p>
      </w:docPartBody>
    </w:docPart>
    <w:docPart>
      <w:docPartPr>
        <w:name w:val="4904AA42956D4ADB9B54B463BE5BA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89289-782E-48F5-8546-2A48A106896C}"/>
      </w:docPartPr>
      <w:docPartBody>
        <w:p w:rsidR="00763B85" w:rsidRDefault="00082A81" w:rsidP="00082A81">
          <w:pPr>
            <w:pStyle w:val="4904AA42956D4ADB9B54B463BE5BAA9B"/>
          </w:pPr>
          <w:r w:rsidRPr="00E048B4">
            <w:t>Enter meeting timekeeper here</w:t>
          </w:r>
        </w:p>
      </w:docPartBody>
    </w:docPart>
    <w:docPart>
      <w:docPartPr>
        <w:name w:val="39AD13DC932F496ABBBECBE1AF1B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6F571-A676-41F5-8DE8-56FC02F89E13}"/>
      </w:docPartPr>
      <w:docPartBody>
        <w:p w:rsidR="00763B85" w:rsidRDefault="00082A81" w:rsidP="00082A81">
          <w:pPr>
            <w:pStyle w:val="39AD13DC932F496ABBBECBE1AF1BF15F"/>
          </w:pPr>
          <w:r>
            <w:t>Please read:</w:t>
          </w:r>
        </w:p>
      </w:docPartBody>
    </w:docPart>
    <w:docPart>
      <w:docPartPr>
        <w:name w:val="93EF23DB36574DB8AA1637129D51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45C5-1DDC-4246-B3CC-2EF31898B09D}"/>
      </w:docPartPr>
      <w:docPartBody>
        <w:p w:rsidR="00763B85" w:rsidRDefault="00082A81" w:rsidP="00082A81">
          <w:pPr>
            <w:pStyle w:val="93EF23DB36574DB8AA1637129D515583"/>
          </w:pPr>
          <w:r>
            <w:t>Enter reading list here</w:t>
          </w:r>
        </w:p>
      </w:docPartBody>
    </w:docPart>
    <w:docPart>
      <w:docPartPr>
        <w:name w:val="57CDF9714A4548A0A4D71B6BFD992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45BAF-33C7-4C67-A06A-59055436A226}"/>
      </w:docPartPr>
      <w:docPartBody>
        <w:p w:rsidR="00763B85" w:rsidRDefault="00082A81" w:rsidP="00082A81">
          <w:pPr>
            <w:pStyle w:val="57CDF9714A4548A0A4D71B6BFD9926EA"/>
          </w:pPr>
          <w:r>
            <w:t>Please bring:</w:t>
          </w:r>
        </w:p>
      </w:docPartBody>
    </w:docPart>
    <w:docPart>
      <w:docPartPr>
        <w:name w:val="AD8CC8C71A9940C1919753A2C488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538F6-811C-4371-9E3D-9D42CBAF5762}"/>
      </w:docPartPr>
      <w:docPartBody>
        <w:p w:rsidR="00763B85" w:rsidRDefault="00082A81" w:rsidP="00082A81">
          <w:pPr>
            <w:pStyle w:val="AD8CC8C71A9940C1919753A2C48814CE"/>
          </w:pPr>
          <w:r>
            <w:t>Enter items to bring here</w:t>
          </w:r>
        </w:p>
      </w:docPartBody>
    </w:docPart>
    <w:docPart>
      <w:docPartPr>
        <w:name w:val="360C59B72D4D4725B363F3A08EB13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EA137-D747-44B5-BF22-E61E9ABC3552}"/>
      </w:docPartPr>
      <w:docPartBody>
        <w:p w:rsidR="00763B85" w:rsidRDefault="00082A81" w:rsidP="00082A81">
          <w:pPr>
            <w:pStyle w:val="360C59B72D4D4725B363F3A08EB13B43"/>
          </w:pPr>
          <w:r>
            <w:t>Enter observers here.</w:t>
          </w:r>
        </w:p>
      </w:docPartBody>
    </w:docPart>
    <w:docPart>
      <w:docPartPr>
        <w:name w:val="7C60A4D60FF340C39E28FB2AEF372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B5D4D-613B-499E-B2C9-AFEA17491FD3}"/>
      </w:docPartPr>
      <w:docPartBody>
        <w:p w:rsidR="00763B85" w:rsidRDefault="00082A81" w:rsidP="00082A81">
          <w:pPr>
            <w:pStyle w:val="7C60A4D60FF340C39E28FB2AEF372781"/>
          </w:pPr>
          <w:r>
            <w:t>Enter resources here.</w:t>
          </w:r>
        </w:p>
      </w:docPartBody>
    </w:docPart>
    <w:docPart>
      <w:docPartPr>
        <w:name w:val="C4E287E4392D4DEC8729698DEA247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E417-9C39-4232-B81A-D894E671BC44}"/>
      </w:docPartPr>
      <w:docPartBody>
        <w:p w:rsidR="00763B85" w:rsidRDefault="00082A81" w:rsidP="00082A81">
          <w:pPr>
            <w:pStyle w:val="C4E287E4392D4DEC8729698DEA247A67"/>
          </w:pPr>
          <w:r>
            <w:t>Special notes:</w:t>
          </w:r>
        </w:p>
      </w:docPartBody>
    </w:docPart>
    <w:docPart>
      <w:docPartPr>
        <w:name w:val="15E50D4D31ED4DC4A8FBB41DF7638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886EF-069A-42D8-B122-1F6C33BD515F}"/>
      </w:docPartPr>
      <w:docPartBody>
        <w:p w:rsidR="00763B85" w:rsidRDefault="00082A81" w:rsidP="00082A81">
          <w:pPr>
            <w:pStyle w:val="15E50D4D31ED4DC4A8FBB41DF76384E1"/>
          </w:pPr>
          <w:r>
            <w:t>Enter any special notes here.</w:t>
          </w:r>
        </w:p>
      </w:docPartBody>
    </w:docPart>
    <w:docPart>
      <w:docPartPr>
        <w:name w:val="D64DCEC4F54C4C0EB8399D0E24FF2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079FD-D350-458E-9312-5035DD233A5F}"/>
      </w:docPartPr>
      <w:docPartBody>
        <w:p w:rsidR="00B94258" w:rsidRDefault="00763B85" w:rsidP="00763B85">
          <w:pPr>
            <w:pStyle w:val="D64DCEC4F54C4C0EB8399D0E24FF2E91"/>
          </w:pPr>
          <w:r>
            <w:rPr>
              <w:rStyle w:val="PlaceholderText"/>
            </w:rPr>
            <w:t>[Company]</w:t>
          </w:r>
        </w:p>
      </w:docPartBody>
    </w:docPart>
    <w:docPart>
      <w:docPartPr>
        <w:name w:val="4D20322B15DA4C888359158E4E692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1C90D-CFAD-4F00-B493-7D5DAA815E78}"/>
      </w:docPartPr>
      <w:docPartBody>
        <w:p w:rsidR="00B94258" w:rsidRDefault="00763B85" w:rsidP="00763B85">
          <w:pPr>
            <w:pStyle w:val="4D20322B15DA4C888359158E4E692112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3711028EEBF4C5087DFA7124ED7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4B48C5-31A6-4C7A-9C62-C0A25193E08C}"/>
      </w:docPartPr>
      <w:docPartBody>
        <w:p w:rsidR="00B94258" w:rsidRDefault="00763B85" w:rsidP="00763B85">
          <w:pPr>
            <w:pStyle w:val="D3711028EEBF4C5087DFA7124ED799AC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CB"/>
    <w:rsid w:val="00082A81"/>
    <w:rsid w:val="001C0314"/>
    <w:rsid w:val="002E7DCB"/>
    <w:rsid w:val="006A4D89"/>
    <w:rsid w:val="00763B85"/>
    <w:rsid w:val="00857D34"/>
    <w:rsid w:val="00916825"/>
    <w:rsid w:val="00B94258"/>
    <w:rsid w:val="00C65B85"/>
    <w:rsid w:val="00DD0458"/>
    <w:rsid w:val="00E8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A9728F45C04A8BADB312CECE77CB8A">
    <w:name w:val="DDA9728F45C04A8BADB312CECE77CB8A"/>
  </w:style>
  <w:style w:type="paragraph" w:customStyle="1" w:styleId="88A6163FC2F046F788D09CBA23C4551A">
    <w:name w:val="88A6163FC2F046F788D09CBA23C4551A"/>
  </w:style>
  <w:style w:type="paragraph" w:customStyle="1" w:styleId="4B57600336C74AF88AEE0A5A9DE01D6C">
    <w:name w:val="4B57600336C74AF88AEE0A5A9DE01D6C"/>
  </w:style>
  <w:style w:type="paragraph" w:customStyle="1" w:styleId="A2E99D5AB8B249D69B55906348CC2C5E">
    <w:name w:val="A2E99D5AB8B249D69B55906348CC2C5E"/>
    <w:rsid w:val="00082A81"/>
  </w:style>
  <w:style w:type="paragraph" w:customStyle="1" w:styleId="BB064AD85E3443DA8B5C58C1B81C48D9">
    <w:name w:val="BB064AD85E3443DA8B5C58C1B81C48D9"/>
    <w:rsid w:val="00082A81"/>
  </w:style>
  <w:style w:type="paragraph" w:customStyle="1" w:styleId="DDC980A2025D410E8C6933A875B1C5C6">
    <w:name w:val="DDC980A2025D410E8C6933A875B1C5C6"/>
    <w:rsid w:val="00082A81"/>
  </w:style>
  <w:style w:type="paragraph" w:customStyle="1" w:styleId="90ED3C204BF54DD9A25287C9D503716B">
    <w:name w:val="90ED3C204BF54DD9A25287C9D503716B"/>
    <w:rsid w:val="00082A81"/>
  </w:style>
  <w:style w:type="paragraph" w:customStyle="1" w:styleId="52D4602DFC074486AF1C2F3BD149D591">
    <w:name w:val="52D4602DFC074486AF1C2F3BD149D591"/>
    <w:rsid w:val="00082A81"/>
  </w:style>
  <w:style w:type="paragraph" w:customStyle="1" w:styleId="772BA5250233447BACC3D76A49208E99">
    <w:name w:val="772BA5250233447BACC3D76A49208E99"/>
    <w:rsid w:val="00082A81"/>
  </w:style>
  <w:style w:type="paragraph" w:customStyle="1" w:styleId="79FB4C01F2814DFD895564C07C4E69A9">
    <w:name w:val="79FB4C01F2814DFD895564C07C4E69A9"/>
    <w:rsid w:val="00082A81"/>
  </w:style>
  <w:style w:type="paragraph" w:customStyle="1" w:styleId="CEA55CDDB2BE46DB9148AF1DE232F6C7">
    <w:name w:val="CEA55CDDB2BE46DB9148AF1DE232F6C7"/>
    <w:rsid w:val="00082A81"/>
  </w:style>
  <w:style w:type="paragraph" w:customStyle="1" w:styleId="E2FB91FA2751482D854357CCD05DD229">
    <w:name w:val="E2FB91FA2751482D854357CCD05DD229"/>
    <w:rsid w:val="00082A81"/>
  </w:style>
  <w:style w:type="paragraph" w:customStyle="1" w:styleId="731A12580417444BA31891982FC0D155">
    <w:name w:val="731A12580417444BA31891982FC0D155"/>
    <w:rsid w:val="00082A81"/>
  </w:style>
  <w:style w:type="paragraph" w:customStyle="1" w:styleId="60EF9D60369D4DD3AA89BE36CB472316">
    <w:name w:val="60EF9D60369D4DD3AA89BE36CB472316"/>
    <w:rsid w:val="00082A81"/>
  </w:style>
  <w:style w:type="paragraph" w:customStyle="1" w:styleId="5E3CD553B7F54004AF87AF12FE36C33A">
    <w:name w:val="5E3CD553B7F54004AF87AF12FE36C33A"/>
    <w:rsid w:val="00082A81"/>
  </w:style>
  <w:style w:type="paragraph" w:customStyle="1" w:styleId="38A83A76D58D4EF29FA8B74A8A77C852">
    <w:name w:val="38A83A76D58D4EF29FA8B74A8A77C852"/>
    <w:rsid w:val="00082A81"/>
  </w:style>
  <w:style w:type="paragraph" w:customStyle="1" w:styleId="0BC2FDF4E4BA4075BFA7FBA9AE796941">
    <w:name w:val="0BC2FDF4E4BA4075BFA7FBA9AE796941"/>
    <w:rsid w:val="00082A81"/>
  </w:style>
  <w:style w:type="paragraph" w:customStyle="1" w:styleId="4904AA42956D4ADB9B54B463BE5BAA9B">
    <w:name w:val="4904AA42956D4ADB9B54B463BE5BAA9B"/>
    <w:rsid w:val="00082A81"/>
  </w:style>
  <w:style w:type="paragraph" w:customStyle="1" w:styleId="8EFA889C430648448E376D53FAD4450C">
    <w:name w:val="8EFA889C430648448E376D53FAD4450C"/>
    <w:rsid w:val="00082A81"/>
  </w:style>
  <w:style w:type="paragraph" w:customStyle="1" w:styleId="39AD13DC932F496ABBBECBE1AF1BF15F">
    <w:name w:val="39AD13DC932F496ABBBECBE1AF1BF15F"/>
    <w:rsid w:val="00082A81"/>
  </w:style>
  <w:style w:type="paragraph" w:customStyle="1" w:styleId="93EF23DB36574DB8AA1637129D515583">
    <w:name w:val="93EF23DB36574DB8AA1637129D515583"/>
    <w:rsid w:val="00082A81"/>
  </w:style>
  <w:style w:type="paragraph" w:customStyle="1" w:styleId="57CDF9714A4548A0A4D71B6BFD9926EA">
    <w:name w:val="57CDF9714A4548A0A4D71B6BFD9926EA"/>
    <w:rsid w:val="00082A81"/>
  </w:style>
  <w:style w:type="paragraph" w:customStyle="1" w:styleId="AD8CC8C71A9940C1919753A2C48814CE">
    <w:name w:val="AD8CC8C71A9940C1919753A2C48814CE"/>
    <w:rsid w:val="00082A81"/>
  </w:style>
  <w:style w:type="paragraph" w:customStyle="1" w:styleId="360C59B72D4D4725B363F3A08EB13B43">
    <w:name w:val="360C59B72D4D4725B363F3A08EB13B43"/>
    <w:rsid w:val="00082A81"/>
  </w:style>
  <w:style w:type="paragraph" w:customStyle="1" w:styleId="7C60A4D60FF340C39E28FB2AEF372781">
    <w:name w:val="7C60A4D60FF340C39E28FB2AEF372781"/>
    <w:rsid w:val="00082A81"/>
  </w:style>
  <w:style w:type="paragraph" w:customStyle="1" w:styleId="C4E287E4392D4DEC8729698DEA247A67">
    <w:name w:val="C4E287E4392D4DEC8729698DEA247A67"/>
    <w:rsid w:val="00082A81"/>
  </w:style>
  <w:style w:type="paragraph" w:customStyle="1" w:styleId="15E50D4D31ED4DC4A8FBB41DF76384E1">
    <w:name w:val="15E50D4D31ED4DC4A8FBB41DF76384E1"/>
    <w:rsid w:val="00082A81"/>
  </w:style>
  <w:style w:type="character" w:styleId="PlaceholderText">
    <w:name w:val="Placeholder Text"/>
    <w:basedOn w:val="DefaultParagraphFont"/>
    <w:uiPriority w:val="99"/>
    <w:semiHidden/>
    <w:rsid w:val="00763B85"/>
  </w:style>
  <w:style w:type="paragraph" w:customStyle="1" w:styleId="D64DCEC4F54C4C0EB8399D0E24FF2E91">
    <w:name w:val="D64DCEC4F54C4C0EB8399D0E24FF2E91"/>
    <w:rsid w:val="00763B85"/>
  </w:style>
  <w:style w:type="paragraph" w:customStyle="1" w:styleId="4D20322B15DA4C888359158E4E692112">
    <w:name w:val="4D20322B15DA4C888359158E4E692112"/>
    <w:rsid w:val="00763B85"/>
  </w:style>
  <w:style w:type="paragraph" w:customStyle="1" w:styleId="D3711028EEBF4C5087DFA7124ED799AC">
    <w:name w:val="D3711028EEBF4C5087DFA7124ED799AC"/>
    <w:rsid w:val="00763B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5FCC455-B154-42BC-8F15-7145A3B092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agenda.dotx</Template>
  <TotalTime>13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agenda</vt:lpstr>
    </vt:vector>
  </TitlesOfParts>
  <Company>Midwestern College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agenda</dc:title>
  <dc:creator>Doug Hoff</dc:creator>
  <cp:keywords/>
  <dc:description>v1.2</dc:description>
  <cp:lastModifiedBy>Doug Hoff</cp:lastModifiedBy>
  <cp:revision>13</cp:revision>
  <cp:lastPrinted>2003-09-17T20:32:00Z</cp:lastPrinted>
  <dcterms:created xsi:type="dcterms:W3CDTF">2017-09-04T17:49:00Z</dcterms:created>
  <dcterms:modified xsi:type="dcterms:W3CDTF">2017-11-03T20:21:00Z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