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130"/>
        <w:gridCol w:w="5094"/>
      </w:tblGrid>
      <w:tr w:rsidR="00426F5F" w:rsidRPr="00D60069" w:rsidTr="004C57BD">
        <w:trPr>
          <w:trHeight w:val="311"/>
        </w:trPr>
        <w:tc>
          <w:tcPr>
            <w:tcW w:w="2509" w:type="pct"/>
            <w:vMerge w:val="restart"/>
          </w:tcPr>
          <w:p w:rsidR="00426F5F" w:rsidRPr="004C57BD" w:rsidRDefault="00426F5F" w:rsidP="004C57BD">
            <w:pPr>
              <w:pStyle w:val="Heading1"/>
              <w:outlineLvl w:val="0"/>
            </w:pPr>
            <w:r>
              <w:t>Team name</w:t>
            </w:r>
          </w:p>
        </w:tc>
        <w:tc>
          <w:tcPr>
            <w:tcW w:w="2491" w:type="pct"/>
            <w:vAlign w:val="bottom"/>
          </w:tcPr>
          <w:p w:rsidR="00426F5F" w:rsidRPr="00D60069" w:rsidRDefault="00426F5F" w:rsidP="004C57BD">
            <w:pPr>
              <w:pStyle w:val="MeetingInformation"/>
            </w:pPr>
            <w:r>
              <w:t>Date</w:t>
            </w:r>
            <w:r w:rsidR="001C47FE">
              <w:t xml:space="preserve"> of past meeting</w:t>
            </w:r>
          </w:p>
        </w:tc>
      </w:tr>
      <w:tr w:rsidR="00426F5F" w:rsidRPr="00D60069" w:rsidTr="004C57BD">
        <w:trPr>
          <w:trHeight w:val="308"/>
        </w:trPr>
        <w:tc>
          <w:tcPr>
            <w:tcW w:w="2509" w:type="pct"/>
            <w:vMerge/>
          </w:tcPr>
          <w:p w:rsidR="00426F5F" w:rsidRDefault="00426F5F" w:rsidP="00426F5F">
            <w:pPr>
              <w:pStyle w:val="Title"/>
            </w:pPr>
          </w:p>
        </w:tc>
        <w:tc>
          <w:tcPr>
            <w:tcW w:w="2491" w:type="pct"/>
            <w:vAlign w:val="bottom"/>
          </w:tcPr>
          <w:p w:rsidR="00426F5F" w:rsidRPr="00D60069" w:rsidRDefault="00426F5F" w:rsidP="004C57BD">
            <w:pPr>
              <w:pStyle w:val="MeetingInformation"/>
            </w:pPr>
            <w:r>
              <w:t>Time</w:t>
            </w:r>
          </w:p>
        </w:tc>
      </w:tr>
      <w:tr w:rsidR="00426F5F" w:rsidRPr="00D60069" w:rsidTr="004C57BD">
        <w:trPr>
          <w:trHeight w:val="308"/>
        </w:trPr>
        <w:tc>
          <w:tcPr>
            <w:tcW w:w="2509" w:type="pct"/>
            <w:vMerge/>
          </w:tcPr>
          <w:p w:rsidR="00426F5F" w:rsidRDefault="00426F5F" w:rsidP="00426F5F">
            <w:pPr>
              <w:pStyle w:val="Title"/>
            </w:pPr>
          </w:p>
        </w:tc>
        <w:tc>
          <w:tcPr>
            <w:tcW w:w="2491" w:type="pct"/>
            <w:vAlign w:val="bottom"/>
          </w:tcPr>
          <w:p w:rsidR="00426F5F" w:rsidRPr="004C57BD" w:rsidRDefault="00426F5F" w:rsidP="004C57BD">
            <w:pPr>
              <w:pStyle w:val="MeetingInformation"/>
            </w:pPr>
            <w:r>
              <w:t>Location</w:t>
            </w:r>
          </w:p>
        </w:tc>
      </w:tr>
    </w:tbl>
    <w:p w:rsidR="004C57BD" w:rsidRDefault="004C57BD" w:rsidP="004C57BD">
      <w:pPr>
        <w:pStyle w:val="MeetingInformation"/>
        <w:tabs>
          <w:tab w:val="left" w:pos="5130"/>
        </w:tabs>
        <w:ind w:left="0"/>
        <w:jc w:val="left"/>
      </w:pPr>
    </w:p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4C57BD" w:rsidRPr="00D60069" w:rsidTr="006F656E">
        <w:tc>
          <w:tcPr>
            <w:tcW w:w="1946" w:type="dxa"/>
            <w:tcMar>
              <w:top w:w="144" w:type="dxa"/>
            </w:tcMar>
          </w:tcPr>
          <w:p w:rsidR="004C57BD" w:rsidRPr="00D60069" w:rsidRDefault="00CC4FC6" w:rsidP="006F656E">
            <w:pPr>
              <w:pStyle w:val="Heading3"/>
              <w:outlineLvl w:val="2"/>
            </w:pPr>
            <w:bookmarkStart w:id="0" w:name="_Hlk492295988"/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sdt>
          <w:sdtPr>
            <w:id w:val="-760830803"/>
            <w:placeholder>
              <w:docPart w:val="4BBACA46491843E1A5B402D4FA8AEC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4" w:type="dxa"/>
                <w:tcMar>
                  <w:top w:w="144" w:type="dxa"/>
                </w:tcMar>
              </w:tcPr>
              <w:p w:rsidR="004C57BD" w:rsidRPr="00D60069" w:rsidRDefault="004C57BD" w:rsidP="006F656E">
                <w:r w:rsidRPr="00D60069"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</w:tcMar>
          </w:tcPr>
          <w:p w:rsidR="004C57BD" w:rsidRPr="00D60069" w:rsidRDefault="00CC4FC6" w:rsidP="006F656E">
            <w:pPr>
              <w:pStyle w:val="Heading3"/>
              <w:outlineLvl w:val="2"/>
            </w:pPr>
            <w:r w:rsidRPr="0086110A">
              <w:t>Type of meeting:</w:t>
            </w:r>
          </w:p>
        </w:tc>
        <w:tc>
          <w:tcPr>
            <w:tcW w:w="3315" w:type="dxa"/>
            <w:tcMar>
              <w:top w:w="144" w:type="dxa"/>
            </w:tcMar>
          </w:tcPr>
          <w:p w:rsidR="004C57BD" w:rsidRPr="00D60069" w:rsidRDefault="004C427A" w:rsidP="006F656E">
            <w:sdt>
              <w:sdtPr>
                <w:id w:val="287789566"/>
                <w:placeholder>
                  <w:docPart w:val="E70C06CE45864C5C99FADD4AE1C27932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meeting type here</w:t>
                </w:r>
              </w:sdtContent>
            </w:sdt>
          </w:p>
        </w:tc>
      </w:tr>
      <w:tr w:rsidR="004C57BD" w:rsidRPr="00D60069" w:rsidTr="006F656E">
        <w:tc>
          <w:tcPr>
            <w:tcW w:w="1946" w:type="dxa"/>
          </w:tcPr>
          <w:p w:rsidR="004C57BD" w:rsidRPr="00D60069" w:rsidRDefault="00CC4FC6" w:rsidP="006F656E">
            <w:pPr>
              <w:pStyle w:val="Heading3"/>
              <w:outlineLvl w:val="2"/>
            </w:pPr>
            <w:r w:rsidRPr="0086110A">
              <w:t>Facilitator</w:t>
            </w:r>
            <w:r>
              <w:t>:</w:t>
            </w:r>
          </w:p>
        </w:tc>
        <w:tc>
          <w:tcPr>
            <w:tcW w:w="3184" w:type="dxa"/>
          </w:tcPr>
          <w:p w:rsidR="004C57BD" w:rsidRPr="00D60069" w:rsidRDefault="004C427A" w:rsidP="006F656E">
            <w:sdt>
              <w:sdtPr>
                <w:id w:val="56139423"/>
                <w:placeholder>
                  <w:docPart w:val="2B860723593A4266AF263BABEA2D5809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:rsidR="004C57BD" w:rsidRPr="00D60069" w:rsidRDefault="00CC4FC6" w:rsidP="006F656E">
            <w:pPr>
              <w:pStyle w:val="Heading3"/>
              <w:outlineLvl w:val="2"/>
            </w:pPr>
            <w:r w:rsidRPr="0086110A">
              <w:t>Note taker:</w:t>
            </w:r>
          </w:p>
        </w:tc>
        <w:tc>
          <w:tcPr>
            <w:tcW w:w="3315" w:type="dxa"/>
          </w:tcPr>
          <w:p w:rsidR="004C57BD" w:rsidRPr="00D60069" w:rsidRDefault="004C427A" w:rsidP="006F656E">
            <w:sdt>
              <w:sdtPr>
                <w:id w:val="1823616883"/>
                <w:placeholder>
                  <w:docPart w:val="5E21344BF6654C88A5B2D258E7B9F031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note taker here</w:t>
                </w:r>
              </w:sdtContent>
            </w:sdt>
          </w:p>
        </w:tc>
      </w:tr>
      <w:tr w:rsidR="004C57BD" w:rsidRPr="00D60069" w:rsidTr="006F656E">
        <w:tc>
          <w:tcPr>
            <w:tcW w:w="1946" w:type="dxa"/>
          </w:tcPr>
          <w:p w:rsidR="004C57BD" w:rsidRPr="00D60069" w:rsidRDefault="00CC4FC6" w:rsidP="006F656E">
            <w:pPr>
              <w:pStyle w:val="Heading3"/>
              <w:outlineLvl w:val="2"/>
            </w:pPr>
            <w:r>
              <w:t>Timekeeper:</w:t>
            </w:r>
          </w:p>
        </w:tc>
        <w:tc>
          <w:tcPr>
            <w:tcW w:w="3184" w:type="dxa"/>
          </w:tcPr>
          <w:p w:rsidR="004C57BD" w:rsidRPr="00D60069" w:rsidRDefault="004C427A" w:rsidP="006F656E">
            <w:sdt>
              <w:sdtPr>
                <w:id w:val="-1222437516"/>
                <w:placeholder>
                  <w:docPart w:val="3DB2560A7C5343CA8422787309588FBA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meeting timekeeper here</w:t>
                </w:r>
              </w:sdtContent>
            </w:sdt>
          </w:p>
        </w:tc>
        <w:tc>
          <w:tcPr>
            <w:tcW w:w="1779" w:type="dxa"/>
          </w:tcPr>
          <w:p w:rsidR="004C57BD" w:rsidRPr="00D60069" w:rsidRDefault="004C57BD" w:rsidP="006F656E">
            <w:pPr>
              <w:pStyle w:val="Heading3"/>
              <w:outlineLvl w:val="2"/>
            </w:pPr>
            <w:r>
              <w:t>Prepared by:</w:t>
            </w:r>
          </w:p>
        </w:tc>
        <w:tc>
          <w:tcPr>
            <w:tcW w:w="3315" w:type="dxa"/>
          </w:tcPr>
          <w:p w:rsidR="004C57BD" w:rsidRPr="00D60069" w:rsidRDefault="004C57BD" w:rsidP="006F656E"/>
        </w:tc>
      </w:tr>
    </w:tbl>
    <w:p w:rsidR="004C57BD" w:rsidRDefault="004C57BD" w:rsidP="004C57BD">
      <w:pPr>
        <w:pStyle w:val="MeetingInformation"/>
        <w:tabs>
          <w:tab w:val="left" w:pos="5130"/>
        </w:tabs>
        <w:ind w:left="0"/>
        <w:jc w:val="left"/>
      </w:pPr>
    </w:p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4C57BD" w:rsidRPr="00D60069" w:rsidTr="006F656E">
        <w:tc>
          <w:tcPr>
            <w:tcW w:w="1980" w:type="dxa"/>
            <w:tcMar>
              <w:top w:w="144" w:type="dxa"/>
            </w:tcMar>
          </w:tcPr>
          <w:p w:rsidR="004C57BD" w:rsidRPr="00D60069" w:rsidRDefault="004C427A" w:rsidP="006F656E">
            <w:pPr>
              <w:pStyle w:val="Heading3"/>
            </w:pPr>
            <w:sdt>
              <w:sdtPr>
                <w:id w:val="1643469904"/>
                <w:placeholder>
                  <w:docPart w:val="DDD1396B9C0042A09780654E3CB20751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4C57BD" w:rsidRPr="00D60069" w:rsidRDefault="004C57BD" w:rsidP="006F656E">
            <w:r>
              <w:t xml:space="preserve">Person, person, person (mark </w:t>
            </w:r>
            <w:r w:rsidRPr="004B6321">
              <w:rPr>
                <w:b/>
                <w:bCs/>
              </w:rPr>
              <w:t>late</w:t>
            </w:r>
            <w:r>
              <w:t xml:space="preserve"> arrival if significant)</w:t>
            </w:r>
          </w:p>
        </w:tc>
      </w:tr>
      <w:tr w:rsidR="004C57BD" w:rsidRPr="00D60069" w:rsidTr="006F656E">
        <w:tc>
          <w:tcPr>
            <w:tcW w:w="1980" w:type="dxa"/>
          </w:tcPr>
          <w:p w:rsidR="004C57BD" w:rsidRPr="00D60069" w:rsidRDefault="004C427A" w:rsidP="006F656E">
            <w:pPr>
              <w:pStyle w:val="Heading3"/>
            </w:pPr>
            <w:sdt>
              <w:sdtPr>
                <w:id w:val="-1255275818"/>
                <w:placeholder>
                  <w:docPart w:val="6014EBCA2A294136BDAABF4358A88BD7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4C57BD" w:rsidRPr="00D60069" w:rsidRDefault="004C427A" w:rsidP="006F656E">
            <w:sdt>
              <w:sdtPr>
                <w:id w:val="-68501377"/>
                <w:placeholder>
                  <w:docPart w:val="6A21FD14CEB4495D8E59F90DD9ABEBE9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reading list here</w:t>
                </w:r>
              </w:sdtContent>
            </w:sdt>
          </w:p>
        </w:tc>
      </w:tr>
      <w:tr w:rsidR="004C57BD" w:rsidRPr="00D60069" w:rsidTr="006F656E">
        <w:tc>
          <w:tcPr>
            <w:tcW w:w="1980" w:type="dxa"/>
          </w:tcPr>
          <w:p w:rsidR="004C57BD" w:rsidRPr="00D60069" w:rsidRDefault="004C427A" w:rsidP="006F656E">
            <w:pPr>
              <w:pStyle w:val="Heading3"/>
            </w:pPr>
            <w:sdt>
              <w:sdtPr>
                <w:id w:val="681237791"/>
                <w:placeholder>
                  <w:docPart w:val="A78E8C01727C4FD3965DE3DE18DECC9F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4C57BD" w:rsidRPr="00D60069" w:rsidRDefault="004C427A" w:rsidP="006F656E">
            <w:sdt>
              <w:sdtPr>
                <w:id w:val="475648712"/>
                <w:placeholder>
                  <w:docPart w:val="98CF97A681CA4E0F9CF7C5925C674F44"/>
                </w:placeholder>
                <w:temporary/>
                <w:showingPlcHdr/>
                <w15:appearance w15:val="hidden"/>
              </w:sdtPr>
              <w:sdtEndPr/>
              <w:sdtContent>
                <w:r w:rsidR="004C57BD" w:rsidRPr="00D60069">
                  <w:t>Enter items to bring here</w:t>
                </w:r>
              </w:sdtContent>
            </w:sdt>
          </w:p>
        </w:tc>
      </w:tr>
    </w:tbl>
    <w:bookmarkEnd w:id="0"/>
    <w:p w:rsidR="005A22C7" w:rsidRPr="004C57BD" w:rsidRDefault="005A22C7" w:rsidP="004C57BD">
      <w:pPr>
        <w:pStyle w:val="Heading2"/>
      </w:pPr>
      <w:r w:rsidRPr="004C57BD"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2652B4" w:rsidTr="002652B4">
        <w:tc>
          <w:tcPr>
            <w:tcW w:w="10214" w:type="dxa"/>
          </w:tcPr>
          <w:p w:rsidR="002652B4" w:rsidRPr="00D60069" w:rsidRDefault="002652B4" w:rsidP="004C57BD">
            <w:pPr>
              <w:pStyle w:val="Heading3"/>
              <w:outlineLvl w:val="2"/>
            </w:pPr>
            <w:bookmarkStart w:id="1" w:name="MinuteItems"/>
            <w:bookmarkStart w:id="2" w:name="MinuteTopicSection"/>
            <w:bookmarkEnd w:id="1"/>
            <w:r>
              <w:t xml:space="preserve">Agenda item: </w:t>
            </w:r>
          </w:p>
          <w:p w:rsidR="002652B4" w:rsidRPr="00D60069" w:rsidRDefault="002652B4" w:rsidP="004C57BD">
            <w:pPr>
              <w:pStyle w:val="Heading3"/>
              <w:outlineLvl w:val="2"/>
            </w:pPr>
            <w:r>
              <w:t xml:space="preserve">Presenter: </w:t>
            </w:r>
          </w:p>
          <w:p w:rsidR="002652B4" w:rsidRPr="00D60069" w:rsidRDefault="002652B4" w:rsidP="004C57BD">
            <w:pPr>
              <w:pStyle w:val="Heading3"/>
              <w:outlineLvl w:val="2"/>
            </w:pPr>
            <w:r>
              <w:t>Discussion</w:t>
            </w:r>
          </w:p>
          <w:sdt>
            <w:sdtPr>
              <w:id w:val="1311673544"/>
              <w:placeholder>
                <w:docPart w:val="F70214A61F3747319117452A71638F83"/>
              </w:placeholder>
              <w:temporary/>
              <w:showingPlcHdr/>
              <w15:appearance w15:val="hidden"/>
            </w:sdtPr>
            <w:sdtEndPr/>
            <w:sdtContent>
              <w:p w:rsidR="002652B4" w:rsidRPr="00D60069" w:rsidRDefault="002652B4" w:rsidP="002652B4">
                <w:r w:rsidRPr="00D60069">
                  <w:t>To get started right away, just tap any placeholder text (such as this) and start typing to replace it with your own.</w:t>
                </w:r>
              </w:p>
            </w:sdtContent>
          </w:sdt>
          <w:p w:rsidR="002652B4" w:rsidRPr="00D60069" w:rsidRDefault="00F01EE1" w:rsidP="004C57BD">
            <w:pPr>
              <w:pStyle w:val="Heading3"/>
              <w:outlineLvl w:val="2"/>
            </w:pPr>
            <w:r>
              <w:t>Conclusions</w:t>
            </w:r>
          </w:p>
          <w:sdt>
            <w:sdtPr>
              <w:id w:val="1617719470"/>
              <w:placeholder>
                <w:docPart w:val="2CB23AA40C7A4834B4B8C3F328E0E284"/>
              </w:placeholder>
              <w:temporary/>
              <w:showingPlcHdr/>
              <w15:appearance w15:val="hidden"/>
            </w:sdtPr>
            <w:sdtEndPr/>
            <w:sdtContent>
              <w:p w:rsidR="002652B4" w:rsidRPr="00D60069" w:rsidRDefault="002652B4" w:rsidP="002652B4">
                <w:r w:rsidRPr="00D60069">
                  <w:t>Enter conclusions here.</w:t>
                </w:r>
              </w:p>
            </w:sdtContent>
          </w:sdt>
          <w:tbl>
            <w:tblPr>
              <w:tblStyle w:val="GridTable1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Content table"/>
            </w:tblPr>
            <w:tblGrid>
              <w:gridCol w:w="5176"/>
              <w:gridCol w:w="3000"/>
              <w:gridCol w:w="1822"/>
            </w:tblGrid>
            <w:tr w:rsidR="002652B4" w:rsidRPr="00D60069" w:rsidTr="006F656E">
              <w:trPr>
                <w:tblHeader/>
              </w:trPr>
              <w:tc>
                <w:tcPr>
                  <w:tcW w:w="5310" w:type="dxa"/>
                  <w:vAlign w:val="bottom"/>
                </w:tcPr>
                <w:p w:rsidR="002652B4" w:rsidRPr="00D60069" w:rsidRDefault="004C427A" w:rsidP="004C57BD">
                  <w:pPr>
                    <w:pStyle w:val="Heading3"/>
                    <w:outlineLvl w:val="2"/>
                  </w:pPr>
                  <w:sdt>
                    <w:sdtPr>
                      <w:id w:val="217410934"/>
                      <w:placeholder>
                        <w:docPart w:val="02613756C67A4840924DB6CD48E524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Action items</w:t>
                      </w:r>
                    </w:sdtContent>
                  </w:sdt>
                </w:p>
              </w:tc>
              <w:tc>
                <w:tcPr>
                  <w:tcW w:w="3060" w:type="dxa"/>
                  <w:vAlign w:val="bottom"/>
                </w:tcPr>
                <w:p w:rsidR="002652B4" w:rsidRPr="00D60069" w:rsidRDefault="004C427A" w:rsidP="004C57BD">
                  <w:pPr>
                    <w:pStyle w:val="Heading3"/>
                    <w:outlineLvl w:val="2"/>
                  </w:pPr>
                  <w:sdt>
                    <w:sdtPr>
                      <w:id w:val="-1499719942"/>
                      <w:placeholder>
                        <w:docPart w:val="1BE3DDB557E04182A1234E371FE094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Person responsible</w:t>
                      </w:r>
                    </w:sdtContent>
                  </w:sdt>
                </w:p>
              </w:tc>
              <w:tc>
                <w:tcPr>
                  <w:tcW w:w="1854" w:type="dxa"/>
                  <w:vAlign w:val="bottom"/>
                </w:tcPr>
                <w:p w:rsidR="002652B4" w:rsidRPr="00D60069" w:rsidRDefault="004C427A" w:rsidP="004C57BD">
                  <w:pPr>
                    <w:pStyle w:val="Heading3"/>
                    <w:outlineLvl w:val="2"/>
                  </w:pPr>
                  <w:sdt>
                    <w:sdtPr>
                      <w:id w:val="-969356342"/>
                      <w:placeholder>
                        <w:docPart w:val="0B94D5700174443787F07FDD90457B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Deadline</w:t>
                      </w:r>
                    </w:sdtContent>
                  </w:sdt>
                </w:p>
              </w:tc>
            </w:tr>
            <w:tr w:rsidR="002652B4" w:rsidRPr="00D60069" w:rsidTr="006F656E">
              <w:tc>
                <w:tcPr>
                  <w:tcW w:w="5310" w:type="dxa"/>
                </w:tcPr>
                <w:p w:rsidR="002652B4" w:rsidRPr="00D60069" w:rsidRDefault="004C427A" w:rsidP="002652B4">
                  <w:pPr>
                    <w:pStyle w:val="ListBullet"/>
                  </w:pPr>
                  <w:sdt>
                    <w:sdtPr>
                      <w:id w:val="1908263115"/>
                      <w:placeholder>
                        <w:docPart w:val="B84077A5AEF84E73B81B9D366631E1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action items here</w:t>
                      </w:r>
                    </w:sdtContent>
                  </w:sdt>
                </w:p>
              </w:tc>
              <w:tc>
                <w:tcPr>
                  <w:tcW w:w="3060" w:type="dxa"/>
                </w:tcPr>
                <w:p w:rsidR="002652B4" w:rsidRPr="00D60069" w:rsidRDefault="004C427A" w:rsidP="002652B4">
                  <w:sdt>
                    <w:sdtPr>
                      <w:id w:val="-1945293107"/>
                      <w:placeholder>
                        <w:docPart w:val="00F9B0AA6A1A4216857D34C74BE0E0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person responsible here</w:t>
                      </w:r>
                    </w:sdtContent>
                  </w:sdt>
                </w:p>
              </w:tc>
              <w:tc>
                <w:tcPr>
                  <w:tcW w:w="1854" w:type="dxa"/>
                </w:tcPr>
                <w:p w:rsidR="002652B4" w:rsidRPr="00D60069" w:rsidRDefault="004C427A" w:rsidP="002652B4">
                  <w:sdt>
                    <w:sdtPr>
                      <w:id w:val="-1103647990"/>
                      <w:placeholder>
                        <w:docPart w:val="C6DE8604131244B29AE896FCDE0F09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deadline here</w:t>
                      </w:r>
                    </w:sdtContent>
                  </w:sdt>
                </w:p>
              </w:tc>
            </w:tr>
            <w:tr w:rsidR="002652B4" w:rsidRPr="00D60069" w:rsidTr="006F656E">
              <w:tc>
                <w:tcPr>
                  <w:tcW w:w="5310" w:type="dxa"/>
                </w:tcPr>
                <w:p w:rsidR="002652B4" w:rsidRPr="00D60069" w:rsidRDefault="004C427A" w:rsidP="002652B4">
                  <w:pPr>
                    <w:pStyle w:val="ListBullet"/>
                  </w:pPr>
                  <w:sdt>
                    <w:sdtPr>
                      <w:id w:val="297267078"/>
                      <w:placeholder>
                        <w:docPart w:val="69E4427D95E240F28938FB286CB7EB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action items here</w:t>
                      </w:r>
                    </w:sdtContent>
                  </w:sdt>
                </w:p>
              </w:tc>
              <w:tc>
                <w:tcPr>
                  <w:tcW w:w="3060" w:type="dxa"/>
                </w:tcPr>
                <w:p w:rsidR="002652B4" w:rsidRPr="00D60069" w:rsidRDefault="004C427A" w:rsidP="002652B4">
                  <w:sdt>
                    <w:sdtPr>
                      <w:id w:val="1642452341"/>
                      <w:placeholder>
                        <w:docPart w:val="CE7CA967EF584BA4AE49B8F9BAA60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person responsible here</w:t>
                      </w:r>
                    </w:sdtContent>
                  </w:sdt>
                </w:p>
              </w:tc>
              <w:tc>
                <w:tcPr>
                  <w:tcW w:w="1854" w:type="dxa"/>
                </w:tcPr>
                <w:p w:rsidR="002652B4" w:rsidRPr="00D60069" w:rsidRDefault="004C427A" w:rsidP="002652B4">
                  <w:sdt>
                    <w:sdtPr>
                      <w:id w:val="1349917565"/>
                      <w:placeholder>
                        <w:docPart w:val="81AB829813C2467DA84737B385EA2A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652B4" w:rsidRPr="00D60069">
                        <w:t>Enter deadline here</w:t>
                      </w:r>
                    </w:sdtContent>
                  </w:sdt>
                </w:p>
              </w:tc>
            </w:tr>
          </w:tbl>
          <w:p w:rsidR="002652B4" w:rsidRDefault="002652B4" w:rsidP="002652B4">
            <w:r>
              <w:t>Time elapsed:</w:t>
            </w:r>
          </w:p>
        </w:tc>
      </w:tr>
      <w:tr w:rsidR="004C57BD" w:rsidTr="006F656E">
        <w:tc>
          <w:tcPr>
            <w:tcW w:w="10214" w:type="dxa"/>
          </w:tcPr>
          <w:p w:rsidR="004C57BD" w:rsidRPr="00D60069" w:rsidRDefault="004C57BD" w:rsidP="006F656E">
            <w:pPr>
              <w:pStyle w:val="Heading3"/>
              <w:outlineLvl w:val="2"/>
            </w:pPr>
            <w:r>
              <w:t xml:space="preserve">Agenda item: </w:t>
            </w:r>
          </w:p>
          <w:p w:rsidR="004C57BD" w:rsidRPr="00D60069" w:rsidRDefault="004C57BD" w:rsidP="006F656E">
            <w:pPr>
              <w:pStyle w:val="Heading3"/>
              <w:outlineLvl w:val="2"/>
            </w:pPr>
            <w:r>
              <w:t xml:space="preserve">Presenter: </w:t>
            </w:r>
          </w:p>
          <w:p w:rsidR="004C57BD" w:rsidRPr="00D60069" w:rsidRDefault="004C57BD" w:rsidP="006F656E">
            <w:pPr>
              <w:pStyle w:val="Heading3"/>
              <w:outlineLvl w:val="2"/>
            </w:pPr>
            <w:r>
              <w:t>Discussion</w:t>
            </w:r>
          </w:p>
          <w:sdt>
            <w:sdtPr>
              <w:id w:val="-114213864"/>
              <w:placeholder>
                <w:docPart w:val="E4CB3151A724463CAEB5AC143AA8E947"/>
              </w:placeholder>
              <w:temporary/>
              <w:showingPlcHdr/>
              <w15:appearance w15:val="hidden"/>
            </w:sdtPr>
            <w:sdtEndPr/>
            <w:sdtContent>
              <w:p w:rsidR="004C57BD" w:rsidRPr="00D60069" w:rsidRDefault="004C57BD" w:rsidP="006F656E">
                <w:r w:rsidRPr="00D60069">
                  <w:t>To get started right away, just tap any placeholder text (such as this) and start typing to replace it with your own.</w:t>
                </w:r>
              </w:p>
            </w:sdtContent>
          </w:sdt>
          <w:p w:rsidR="004C57BD" w:rsidRPr="00D60069" w:rsidRDefault="004C57BD" w:rsidP="006F656E">
            <w:pPr>
              <w:pStyle w:val="Heading3"/>
              <w:outlineLvl w:val="2"/>
            </w:pPr>
            <w:r>
              <w:t>Conclusions</w:t>
            </w:r>
          </w:p>
          <w:sdt>
            <w:sdtPr>
              <w:id w:val="-1187448794"/>
              <w:placeholder>
                <w:docPart w:val="F6C7676D351B4D65BDAEA590582A4BE5"/>
              </w:placeholder>
              <w:temporary/>
              <w:showingPlcHdr/>
              <w15:appearance w15:val="hidden"/>
            </w:sdtPr>
            <w:sdtEndPr/>
            <w:sdtContent>
              <w:p w:rsidR="004C57BD" w:rsidRPr="00D60069" w:rsidRDefault="004C57BD" w:rsidP="006F656E">
                <w:r w:rsidRPr="00D60069">
                  <w:t>Enter conclusions here.</w:t>
                </w:r>
              </w:p>
            </w:sdtContent>
          </w:sdt>
          <w:tbl>
            <w:tblPr>
              <w:tblStyle w:val="GridTable1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Content table"/>
            </w:tblPr>
            <w:tblGrid>
              <w:gridCol w:w="5176"/>
              <w:gridCol w:w="3000"/>
              <w:gridCol w:w="1822"/>
            </w:tblGrid>
            <w:tr w:rsidR="004C57BD" w:rsidRPr="00D60069" w:rsidTr="006F656E">
              <w:trPr>
                <w:tblHeader/>
              </w:trPr>
              <w:tc>
                <w:tcPr>
                  <w:tcW w:w="5310" w:type="dxa"/>
                  <w:vAlign w:val="bottom"/>
                </w:tcPr>
                <w:p w:rsidR="004C57BD" w:rsidRPr="00D60069" w:rsidRDefault="004C427A" w:rsidP="006F656E">
                  <w:pPr>
                    <w:pStyle w:val="Heading3"/>
                    <w:outlineLvl w:val="2"/>
                  </w:pPr>
                  <w:sdt>
                    <w:sdtPr>
                      <w:id w:val="769974695"/>
                      <w:placeholder>
                        <w:docPart w:val="1A883A88F716422C9785BE3A9A5438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Action items</w:t>
                      </w:r>
                    </w:sdtContent>
                  </w:sdt>
                </w:p>
              </w:tc>
              <w:tc>
                <w:tcPr>
                  <w:tcW w:w="3060" w:type="dxa"/>
                  <w:vAlign w:val="bottom"/>
                </w:tcPr>
                <w:p w:rsidR="004C57BD" w:rsidRPr="00D60069" w:rsidRDefault="004C427A" w:rsidP="006F656E">
                  <w:pPr>
                    <w:pStyle w:val="Heading3"/>
                    <w:outlineLvl w:val="2"/>
                  </w:pPr>
                  <w:sdt>
                    <w:sdtPr>
                      <w:id w:val="553357965"/>
                      <w:placeholder>
                        <w:docPart w:val="6AC6FC774A894ECEBA913FE2281303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Person responsible</w:t>
                      </w:r>
                    </w:sdtContent>
                  </w:sdt>
                </w:p>
              </w:tc>
              <w:tc>
                <w:tcPr>
                  <w:tcW w:w="1854" w:type="dxa"/>
                  <w:vAlign w:val="bottom"/>
                </w:tcPr>
                <w:p w:rsidR="004C57BD" w:rsidRPr="00D60069" w:rsidRDefault="004C427A" w:rsidP="006F656E">
                  <w:pPr>
                    <w:pStyle w:val="Heading3"/>
                    <w:outlineLvl w:val="2"/>
                  </w:pPr>
                  <w:sdt>
                    <w:sdtPr>
                      <w:id w:val="-1678033431"/>
                      <w:placeholder>
                        <w:docPart w:val="C824598D2ED243B2955D528966174C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Deadline</w:t>
                      </w:r>
                    </w:sdtContent>
                  </w:sdt>
                </w:p>
              </w:tc>
            </w:tr>
            <w:tr w:rsidR="004C57BD" w:rsidRPr="00D60069" w:rsidTr="006F656E">
              <w:tc>
                <w:tcPr>
                  <w:tcW w:w="5310" w:type="dxa"/>
                </w:tcPr>
                <w:p w:rsidR="004C57BD" w:rsidRPr="00D60069" w:rsidRDefault="004C427A" w:rsidP="006F656E">
                  <w:pPr>
                    <w:pStyle w:val="ListBullet"/>
                  </w:pPr>
                  <w:sdt>
                    <w:sdtPr>
                      <w:id w:val="1679466867"/>
                      <w:placeholder>
                        <w:docPart w:val="8DF35A04095B4E98BE74705F083C8F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action items here</w:t>
                      </w:r>
                    </w:sdtContent>
                  </w:sdt>
                </w:p>
              </w:tc>
              <w:tc>
                <w:tcPr>
                  <w:tcW w:w="3060" w:type="dxa"/>
                </w:tcPr>
                <w:p w:rsidR="004C57BD" w:rsidRPr="00D60069" w:rsidRDefault="004C427A" w:rsidP="006F656E">
                  <w:sdt>
                    <w:sdtPr>
                      <w:id w:val="639610655"/>
                      <w:placeholder>
                        <w:docPart w:val="0F2D06CE013A4906AD7AE4FD67833B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person responsible here</w:t>
                      </w:r>
                    </w:sdtContent>
                  </w:sdt>
                </w:p>
              </w:tc>
              <w:tc>
                <w:tcPr>
                  <w:tcW w:w="1854" w:type="dxa"/>
                </w:tcPr>
                <w:p w:rsidR="004C57BD" w:rsidRPr="00D60069" w:rsidRDefault="004C427A" w:rsidP="006F656E">
                  <w:sdt>
                    <w:sdtPr>
                      <w:id w:val="-1677025965"/>
                      <w:placeholder>
                        <w:docPart w:val="6A4A32B2A8724BFDB3154F6DD83214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deadline here</w:t>
                      </w:r>
                    </w:sdtContent>
                  </w:sdt>
                </w:p>
              </w:tc>
            </w:tr>
            <w:tr w:rsidR="004C57BD" w:rsidRPr="00D60069" w:rsidTr="006F656E">
              <w:tc>
                <w:tcPr>
                  <w:tcW w:w="5310" w:type="dxa"/>
                </w:tcPr>
                <w:p w:rsidR="004C57BD" w:rsidRPr="00D60069" w:rsidRDefault="004C427A" w:rsidP="006F656E">
                  <w:pPr>
                    <w:pStyle w:val="ListBullet"/>
                  </w:pPr>
                  <w:sdt>
                    <w:sdtPr>
                      <w:id w:val="-562184325"/>
                      <w:placeholder>
                        <w:docPart w:val="1173DF81DBAF41F0ADB42D6C102152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action items here</w:t>
                      </w:r>
                    </w:sdtContent>
                  </w:sdt>
                </w:p>
              </w:tc>
              <w:tc>
                <w:tcPr>
                  <w:tcW w:w="3060" w:type="dxa"/>
                </w:tcPr>
                <w:p w:rsidR="004C57BD" w:rsidRPr="00D60069" w:rsidRDefault="004C427A" w:rsidP="006F656E">
                  <w:sdt>
                    <w:sdtPr>
                      <w:id w:val="736906833"/>
                      <w:placeholder>
                        <w:docPart w:val="C9655CEC48BA45D2941DBFCF861A48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person responsible here</w:t>
                      </w:r>
                    </w:sdtContent>
                  </w:sdt>
                </w:p>
              </w:tc>
              <w:tc>
                <w:tcPr>
                  <w:tcW w:w="1854" w:type="dxa"/>
                </w:tcPr>
                <w:p w:rsidR="004C57BD" w:rsidRPr="00D60069" w:rsidRDefault="004C427A" w:rsidP="006F656E">
                  <w:sdt>
                    <w:sdtPr>
                      <w:id w:val="-1152752382"/>
                      <w:placeholder>
                        <w:docPart w:val="CCA37A89C1F94CBC90F84562642CAC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C57BD" w:rsidRPr="00D60069">
                        <w:t>Enter deadline here</w:t>
                      </w:r>
                    </w:sdtContent>
                  </w:sdt>
                </w:p>
              </w:tc>
            </w:tr>
          </w:tbl>
          <w:p w:rsidR="004C57BD" w:rsidRDefault="004C57BD" w:rsidP="006F656E">
            <w:r>
              <w:t>Time elapsed:</w:t>
            </w:r>
          </w:p>
        </w:tc>
      </w:tr>
      <w:tr w:rsidR="00F01EE1" w:rsidTr="002652B4">
        <w:tc>
          <w:tcPr>
            <w:tcW w:w="10214" w:type="dxa"/>
          </w:tcPr>
          <w:p w:rsidR="00F01EE1" w:rsidRPr="004C57BD" w:rsidRDefault="00F01EE1" w:rsidP="004C57BD">
            <w:pPr>
              <w:pStyle w:val="instructions"/>
            </w:pPr>
            <w:r w:rsidRPr="00F01EE1">
              <w:t>Add more cells as needed for more agenda items</w:t>
            </w:r>
          </w:p>
        </w:tc>
      </w:tr>
    </w:tbl>
    <w:p w:rsidR="002B2D13" w:rsidRDefault="004C57BD" w:rsidP="004C57BD">
      <w:pPr>
        <w:pStyle w:val="Heading2"/>
      </w:pPr>
      <w:bookmarkStart w:id="3" w:name="_Hlk492296095"/>
      <w:bookmarkEnd w:id="2"/>
      <w:r>
        <w:t>Other information</w:t>
      </w:r>
    </w:p>
    <w:p w:rsidR="002B19DE" w:rsidRPr="002B19DE" w:rsidRDefault="002B19DE" w:rsidP="002B19DE"/>
    <w:p w:rsidR="002B2D13" w:rsidRPr="00D60069" w:rsidRDefault="004C57BD" w:rsidP="00CC4FC6">
      <w:pPr>
        <w:pStyle w:val="Heading3"/>
      </w:pPr>
      <w:r>
        <w:t>Observers:</w:t>
      </w:r>
    </w:p>
    <w:sdt>
      <w:sdtPr>
        <w:id w:val="-1335213840"/>
        <w:placeholder>
          <w:docPart w:val="317C89EF404B40538BAA919CF8BACF60"/>
        </w:placeholder>
        <w:temporary/>
        <w:showingPlcHdr/>
        <w15:appearance w15:val="hidden"/>
      </w:sdtPr>
      <w:sdtEndPr/>
      <w:sdtContent>
        <w:p w:rsidR="002B2D13" w:rsidRPr="00D60069" w:rsidRDefault="006344A8" w:rsidP="005A22C7">
          <w:r w:rsidRPr="00D60069">
            <w:t>Enter observers here.</w:t>
          </w:r>
        </w:p>
      </w:sdtContent>
    </w:sdt>
    <w:p w:rsidR="002B2D13" w:rsidRPr="00D60069" w:rsidRDefault="004C57BD" w:rsidP="00CC4FC6">
      <w:pPr>
        <w:pStyle w:val="Heading3"/>
      </w:pPr>
      <w:r>
        <w:t>Resources:</w:t>
      </w:r>
      <w:bookmarkStart w:id="4" w:name="_GoBack"/>
      <w:bookmarkEnd w:id="4"/>
    </w:p>
    <w:sdt>
      <w:sdtPr>
        <w:id w:val="-1742867320"/>
        <w:placeholder>
          <w:docPart w:val="C901302D0A7D4A4C81E4419053288BEB"/>
        </w:placeholder>
        <w:temporary/>
        <w:showingPlcHdr/>
        <w15:appearance w15:val="hidden"/>
      </w:sdtPr>
      <w:sdtEndPr/>
      <w:sdtContent>
        <w:p w:rsidR="002B2D13" w:rsidRPr="00D60069" w:rsidRDefault="006344A8" w:rsidP="005A22C7">
          <w:r w:rsidRPr="00D60069">
            <w:t>Enter resources here.</w:t>
          </w:r>
        </w:p>
      </w:sdtContent>
    </w:sdt>
    <w:p w:rsidR="002B2D13" w:rsidRPr="00D60069" w:rsidRDefault="004C427A" w:rsidP="00CC4FC6">
      <w:pPr>
        <w:pStyle w:val="Heading3"/>
      </w:pPr>
      <w:sdt>
        <w:sdtPr>
          <w:id w:val="1633520843"/>
          <w:placeholder>
            <w:docPart w:val="06A7734E1C4447FB94EA05F535955E08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5F41DC20E8A14CCEBC977131BC0C7054"/>
        </w:placeholder>
        <w:temporary/>
        <w:showingPlcHdr/>
        <w15:appearance w15:val="hidden"/>
      </w:sdtPr>
      <w:sdtEndPr/>
      <w:sdtContent>
        <w:p w:rsidR="00827B58" w:rsidRDefault="006344A8" w:rsidP="005A22C7">
          <w:r w:rsidRPr="00D60069">
            <w:t>Enter any special notes here.</w:t>
          </w:r>
        </w:p>
      </w:sdtContent>
    </w:sdt>
    <w:bookmarkEnd w:id="3" w:displacedByCustomXml="prev"/>
    <w:p w:rsidR="002B2D13" w:rsidRPr="00827B58" w:rsidRDefault="00827B58" w:rsidP="00827B58">
      <w:pPr>
        <w:tabs>
          <w:tab w:val="left" w:pos="3928"/>
        </w:tabs>
      </w:pPr>
      <w:r>
        <w:tab/>
      </w:r>
    </w:p>
    <w:sectPr w:rsidR="002B2D13" w:rsidRPr="00827B58" w:rsidSect="00F01EE1">
      <w:footerReference w:type="default" r:id="rId7"/>
      <w:footerReference w:type="first" r:id="rId8"/>
      <w:type w:val="continuous"/>
      <w:pgSz w:w="12240" w:h="15840" w:code="1"/>
      <w:pgMar w:top="1008" w:right="1008" w:bottom="810" w:left="1008" w:header="720" w:footer="648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27A" w:rsidRDefault="004C427A" w:rsidP="005A22C7">
      <w:r>
        <w:separator/>
      </w:r>
    </w:p>
  </w:endnote>
  <w:endnote w:type="continuationSeparator" w:id="0">
    <w:p w:rsidR="004C427A" w:rsidRDefault="004C427A" w:rsidP="005A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D13" w:rsidRPr="00AC2A94" w:rsidRDefault="004C427A" w:rsidP="009720CF">
    <w:pPr>
      <w:pStyle w:val="Footer"/>
      <w:tabs>
        <w:tab w:val="right" w:pos="10170"/>
      </w:tabs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Company"/>
        <w:tag w:val=""/>
        <w:id w:val="1711603062"/>
        <w:placeholder>
          <w:docPart w:val="43CFFBA0518E49BBA54A1C97C351685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C2A94" w:rsidRPr="00AC2A94">
          <w:rPr>
            <w:color w:val="808080" w:themeColor="background1" w:themeShade="80"/>
          </w:rPr>
          <w:t>Midwestern College</w:t>
        </w:r>
      </w:sdtContent>
    </w:sdt>
    <w:r w:rsidR="00AC2A94" w:rsidRPr="00AC2A94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alias w:val="Title"/>
        <w:tag w:val=""/>
        <w:id w:val="-38048640"/>
        <w:placeholder>
          <w:docPart w:val="8FE524F486D848558B7C46821395E5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2A94" w:rsidRPr="00AC2A94">
          <w:rPr>
            <w:color w:val="808080" w:themeColor="background1" w:themeShade="80"/>
          </w:rPr>
          <w:t>Meeting Minutes</w:t>
        </w:r>
      </w:sdtContent>
    </w:sdt>
    <w:r w:rsidR="00AC2A94" w:rsidRPr="00AC2A94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alias w:val="Comments"/>
        <w:tag w:val=""/>
        <w:id w:val="-822655126"/>
        <w:placeholder>
          <w:docPart w:val="ACEFA8FC3DB74E49828723588F9C218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47FE">
          <w:rPr>
            <w:color w:val="808080" w:themeColor="background1" w:themeShade="80"/>
          </w:rPr>
          <w:t>v1.2</w:t>
        </w:r>
      </w:sdtContent>
    </w:sdt>
    <w:r w:rsidR="00AC2A94" w:rsidRPr="00AC2A94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id w:val="-171881408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</w:rPr>
            <w:id w:val="-1842536041"/>
            <w:docPartObj>
              <w:docPartGallery w:val="Page Numbers (Top of Page)"/>
              <w:docPartUnique/>
            </w:docPartObj>
          </w:sdtPr>
          <w:sdtEndPr/>
          <w:sdtContent>
            <w:r w:rsidR="00AC2A94" w:rsidRPr="00AC2A94">
              <w:rPr>
                <w:color w:val="808080" w:themeColor="background1" w:themeShade="80"/>
              </w:rPr>
              <w:tab/>
            </w:r>
            <w:r w:rsidR="00F01EE1" w:rsidRPr="00AC2A94">
              <w:rPr>
                <w:color w:val="808080" w:themeColor="background1" w:themeShade="80"/>
              </w:rPr>
              <w:t xml:space="preserve">Page </w: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="00F01EE1" w:rsidRPr="00AC2A94">
              <w:rPr>
                <w:b/>
                <w:bCs/>
                <w:color w:val="808080" w:themeColor="background1" w:themeShade="80"/>
              </w:rPr>
              <w:instrText xml:space="preserve"> PAGE </w:instrTex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1C47FE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="00F01EE1" w:rsidRPr="00AC2A94">
              <w:rPr>
                <w:color w:val="808080" w:themeColor="background1" w:themeShade="80"/>
              </w:rPr>
              <w:t xml:space="preserve"> of </w: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="00F01EE1" w:rsidRPr="00AC2A94">
              <w:rPr>
                <w:b/>
                <w:bCs/>
                <w:color w:val="808080" w:themeColor="background1" w:themeShade="80"/>
              </w:rPr>
              <w:instrText xml:space="preserve"> NUMPAGES  </w:instrTex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1C47FE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="00F01EE1" w:rsidRPr="00AC2A9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7719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652B4" w:rsidRDefault="002652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E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EE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52B4" w:rsidRDefault="00265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27A" w:rsidRDefault="004C427A" w:rsidP="005A22C7">
      <w:r>
        <w:separator/>
      </w:r>
    </w:p>
  </w:footnote>
  <w:footnote w:type="continuationSeparator" w:id="0">
    <w:p w:rsidR="004C427A" w:rsidRDefault="004C427A" w:rsidP="005A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ACC5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90456DE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2E"/>
    <w:rsid w:val="000F16AA"/>
    <w:rsid w:val="001C47FE"/>
    <w:rsid w:val="001E0877"/>
    <w:rsid w:val="00224356"/>
    <w:rsid w:val="002652B4"/>
    <w:rsid w:val="002B19DE"/>
    <w:rsid w:val="002B2D13"/>
    <w:rsid w:val="0034721D"/>
    <w:rsid w:val="003D5BF7"/>
    <w:rsid w:val="003F257D"/>
    <w:rsid w:val="00426F5F"/>
    <w:rsid w:val="00442A9E"/>
    <w:rsid w:val="004B6321"/>
    <w:rsid w:val="004C427A"/>
    <w:rsid w:val="004C57BD"/>
    <w:rsid w:val="00567B49"/>
    <w:rsid w:val="005A22C7"/>
    <w:rsid w:val="005A7328"/>
    <w:rsid w:val="005D21A9"/>
    <w:rsid w:val="006344A8"/>
    <w:rsid w:val="00734EEC"/>
    <w:rsid w:val="007C602E"/>
    <w:rsid w:val="007F04FA"/>
    <w:rsid w:val="00827B58"/>
    <w:rsid w:val="009720CF"/>
    <w:rsid w:val="00A06415"/>
    <w:rsid w:val="00AC2A94"/>
    <w:rsid w:val="00C449F3"/>
    <w:rsid w:val="00CA085F"/>
    <w:rsid w:val="00CC4FC6"/>
    <w:rsid w:val="00D60069"/>
    <w:rsid w:val="00D62E01"/>
    <w:rsid w:val="00D661EE"/>
    <w:rsid w:val="00E048B4"/>
    <w:rsid w:val="00F01EE1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49E8F"/>
  <w15:docId w15:val="{7CA74F6C-F361-49C2-8967-0D2357A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7BD"/>
    <w:pPr>
      <w:spacing w:before="0" w:after="0"/>
    </w:pPr>
    <w:rPr>
      <w:rFonts w:ascii="Calibri" w:eastAsia="Times New Roman" w:hAnsi="Calibri" w:cs="Calibri"/>
      <w:szCs w:val="20"/>
    </w:rPr>
  </w:style>
  <w:style w:type="paragraph" w:styleId="Heading1">
    <w:name w:val="heading 1"/>
    <w:basedOn w:val="Normal"/>
    <w:next w:val="Normal"/>
    <w:qFormat/>
    <w:rsid w:val="004C57BD"/>
    <w:pPr>
      <w:keepNext/>
      <w:spacing w:after="60"/>
      <w:outlineLvl w:val="0"/>
    </w:pPr>
    <w:rPr>
      <w:b/>
      <w:bCs/>
      <w:color w:val="984806" w:themeColor="accent6" w:themeShade="80"/>
      <w:kern w:val="32"/>
      <w:sz w:val="56"/>
      <w:szCs w:val="56"/>
    </w:rPr>
  </w:style>
  <w:style w:type="paragraph" w:styleId="Heading2">
    <w:name w:val="heading 2"/>
    <w:basedOn w:val="Normal"/>
    <w:next w:val="Normal"/>
    <w:qFormat/>
    <w:rsid w:val="00C449F3"/>
    <w:pPr>
      <w:keepNext/>
      <w:shd w:val="clear" w:color="auto" w:fill="D99594" w:themeFill="accent2" w:themeFillTint="99"/>
      <w:spacing w:before="600" w:after="60"/>
      <w:outlineLvl w:val="1"/>
    </w:pPr>
    <w:rPr>
      <w:b/>
      <w:bCs/>
      <w:iCs/>
      <w:color w:val="FFFFFF" w:themeColor="background1"/>
      <w:sz w:val="28"/>
      <w:szCs w:val="32"/>
    </w:rPr>
  </w:style>
  <w:style w:type="paragraph" w:styleId="Heading3">
    <w:name w:val="heading 3"/>
    <w:basedOn w:val="Normal"/>
    <w:next w:val="Normal"/>
    <w:qFormat/>
    <w:rsid w:val="004C57BD"/>
    <w:pPr>
      <w:keepNext/>
      <w:spacing w:before="60" w:after="40"/>
      <w:outlineLvl w:val="2"/>
    </w:pPr>
    <w:rPr>
      <w:rFonts w:asciiTheme="majorHAnsi" w:hAnsiTheme="majorHAnsi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C57B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rsid w:val="004C57BD"/>
    <w:pPr>
      <w:spacing w:before="0" w:after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7B49"/>
    <w:pPr>
      <w:spacing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7B49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structions">
    <w:name w:val="instructions"/>
    <w:basedOn w:val="Normal"/>
    <w:qFormat/>
    <w:rsid w:val="004C57BD"/>
    <w:pPr>
      <w:spacing w:before="120" w:after="120"/>
    </w:pPr>
    <w:rPr>
      <w:i/>
      <w:iCs/>
      <w:color w:val="E36C0A" w:themeColor="accent6" w:themeShade="BF"/>
      <w:sz w:val="18"/>
      <w:szCs w:val="18"/>
    </w:rPr>
  </w:style>
  <w:style w:type="paragraph" w:customStyle="1" w:styleId="ActionItems">
    <w:name w:val="Action Items"/>
    <w:basedOn w:val="Normal"/>
    <w:unhideWhenUsed/>
    <w:qFormat/>
    <w:rsid w:val="004C57BD"/>
    <w:pPr>
      <w:numPr>
        <w:numId w:val="7"/>
      </w:numPr>
      <w:tabs>
        <w:tab w:val="left" w:pos="5040"/>
      </w:tabs>
      <w:spacing w:before="60" w:after="60"/>
    </w:pPr>
    <w:rPr>
      <w:rFonts w:cs="Arial"/>
    </w:rPr>
  </w:style>
  <w:style w:type="paragraph" w:styleId="ListParagraph">
    <w:name w:val="List Paragraph"/>
    <w:basedOn w:val="Normal"/>
    <w:uiPriority w:val="34"/>
    <w:unhideWhenUsed/>
    <w:qFormat/>
    <w:rsid w:val="004C57BD"/>
    <w:pPr>
      <w:ind w:left="720"/>
      <w:contextualSpacing/>
    </w:pPr>
  </w:style>
  <w:style w:type="paragraph" w:customStyle="1" w:styleId="MeetingInformation">
    <w:name w:val="Meeting Information"/>
    <w:basedOn w:val="Normal"/>
    <w:qFormat/>
    <w:rsid w:val="004C57BD"/>
    <w:pPr>
      <w:spacing w:after="40"/>
      <w:ind w:left="994"/>
      <w:jc w:val="right"/>
    </w:pPr>
    <w:rPr>
      <w:rFonts w:cs="Arial"/>
      <w:b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4C57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i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C89EF404B40538BAA919CF8BA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68C3-7AD7-44EC-A13B-BE5B590CB5BC}"/>
      </w:docPartPr>
      <w:docPartBody>
        <w:p w:rsidR="009F4859" w:rsidRDefault="003374F3">
          <w:pPr>
            <w:pStyle w:val="317C89EF404B40538BAA919CF8BACF60"/>
          </w:pPr>
          <w:r>
            <w:t>Enter observers here.</w:t>
          </w:r>
        </w:p>
      </w:docPartBody>
    </w:docPart>
    <w:docPart>
      <w:docPartPr>
        <w:name w:val="C901302D0A7D4A4C81E441905328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D7C33-C269-433E-8B25-38F692245DB1}"/>
      </w:docPartPr>
      <w:docPartBody>
        <w:p w:rsidR="009F4859" w:rsidRDefault="003374F3">
          <w:pPr>
            <w:pStyle w:val="C901302D0A7D4A4C81E4419053288BEB"/>
          </w:pPr>
          <w:r>
            <w:t>Enter resources here.</w:t>
          </w:r>
        </w:p>
      </w:docPartBody>
    </w:docPart>
    <w:docPart>
      <w:docPartPr>
        <w:name w:val="06A7734E1C4447FB94EA05F53595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95C25-E7BB-43B2-B74A-F28DB1A25AC7}"/>
      </w:docPartPr>
      <w:docPartBody>
        <w:p w:rsidR="009F4859" w:rsidRDefault="003374F3">
          <w:pPr>
            <w:pStyle w:val="06A7734E1C4447FB94EA05F535955E08"/>
          </w:pPr>
          <w:r>
            <w:t>Special notes:</w:t>
          </w:r>
        </w:p>
      </w:docPartBody>
    </w:docPart>
    <w:docPart>
      <w:docPartPr>
        <w:name w:val="5F41DC20E8A14CCEBC977131BC0C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74AD-E890-45DA-9C5D-5C72782C7C40}"/>
      </w:docPartPr>
      <w:docPartBody>
        <w:p w:rsidR="009F4859" w:rsidRDefault="003374F3">
          <w:pPr>
            <w:pStyle w:val="5F41DC20E8A14CCEBC977131BC0C7054"/>
          </w:pPr>
          <w:r>
            <w:t>Enter any special notes here.</w:t>
          </w:r>
        </w:p>
      </w:docPartBody>
    </w:docPart>
    <w:docPart>
      <w:docPartPr>
        <w:name w:val="F70214A61F3747319117452A7163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70832-722F-47A8-93CD-003D846FBB78}"/>
      </w:docPartPr>
      <w:docPartBody>
        <w:p w:rsidR="009F4859" w:rsidRDefault="00B85E2C" w:rsidP="00B85E2C">
          <w:pPr>
            <w:pStyle w:val="F70214A61F3747319117452A71638F8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2CB23AA40C7A4834B4B8C3F328E0E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68446-573C-45CA-BF27-4E7ABED71B6B}"/>
      </w:docPartPr>
      <w:docPartBody>
        <w:p w:rsidR="009F4859" w:rsidRDefault="00B85E2C" w:rsidP="00B85E2C">
          <w:pPr>
            <w:pStyle w:val="2CB23AA40C7A4834B4B8C3F328E0E284"/>
          </w:pPr>
          <w:r>
            <w:t>Enter conclusions here.</w:t>
          </w:r>
        </w:p>
      </w:docPartBody>
    </w:docPart>
    <w:docPart>
      <w:docPartPr>
        <w:name w:val="02613756C67A4840924DB6CD48E52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2A65-07FB-46E1-8194-6256BF743126}"/>
      </w:docPartPr>
      <w:docPartBody>
        <w:p w:rsidR="009F4859" w:rsidRDefault="00B85E2C" w:rsidP="00B85E2C">
          <w:pPr>
            <w:pStyle w:val="02613756C67A4840924DB6CD48E5249A"/>
          </w:pPr>
          <w:r>
            <w:t>Action items</w:t>
          </w:r>
        </w:p>
      </w:docPartBody>
    </w:docPart>
    <w:docPart>
      <w:docPartPr>
        <w:name w:val="1BE3DDB557E04182A1234E371FE0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C2954-9485-48D9-917E-41B879E99CDD}"/>
      </w:docPartPr>
      <w:docPartBody>
        <w:p w:rsidR="009F4859" w:rsidRDefault="00B85E2C" w:rsidP="00B85E2C">
          <w:pPr>
            <w:pStyle w:val="1BE3DDB557E04182A1234E371FE094F3"/>
          </w:pPr>
          <w:r>
            <w:t>Person responsible</w:t>
          </w:r>
        </w:p>
      </w:docPartBody>
    </w:docPart>
    <w:docPart>
      <w:docPartPr>
        <w:name w:val="0B94D5700174443787F07FDD90457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313A-5661-45DF-8E98-0368BC033BDA}"/>
      </w:docPartPr>
      <w:docPartBody>
        <w:p w:rsidR="009F4859" w:rsidRDefault="00B85E2C" w:rsidP="00B85E2C">
          <w:pPr>
            <w:pStyle w:val="0B94D5700174443787F07FDD90457B84"/>
          </w:pPr>
          <w:r>
            <w:t>Deadline</w:t>
          </w:r>
        </w:p>
      </w:docPartBody>
    </w:docPart>
    <w:docPart>
      <w:docPartPr>
        <w:name w:val="B84077A5AEF84E73B81B9D366631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D58EB-0E1A-45B9-A190-1A94C2442BFC}"/>
      </w:docPartPr>
      <w:docPartBody>
        <w:p w:rsidR="009F4859" w:rsidRDefault="00B85E2C" w:rsidP="00B85E2C">
          <w:pPr>
            <w:pStyle w:val="B84077A5AEF84E73B81B9D366631E171"/>
          </w:pPr>
          <w:r>
            <w:t>Enter action items here</w:t>
          </w:r>
        </w:p>
      </w:docPartBody>
    </w:docPart>
    <w:docPart>
      <w:docPartPr>
        <w:name w:val="00F9B0AA6A1A4216857D34C74BE0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D2F37-9FB2-40CB-8647-16060307FBDF}"/>
      </w:docPartPr>
      <w:docPartBody>
        <w:p w:rsidR="009F4859" w:rsidRDefault="00B85E2C" w:rsidP="00B85E2C">
          <w:pPr>
            <w:pStyle w:val="00F9B0AA6A1A4216857D34C74BE0E0F2"/>
          </w:pPr>
          <w:r>
            <w:t>Enter person responsible here</w:t>
          </w:r>
        </w:p>
      </w:docPartBody>
    </w:docPart>
    <w:docPart>
      <w:docPartPr>
        <w:name w:val="C6DE8604131244B29AE896FCDE0F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71C2-BE5C-4861-B9D0-B9119F5A9FCE}"/>
      </w:docPartPr>
      <w:docPartBody>
        <w:p w:rsidR="009F4859" w:rsidRDefault="00B85E2C" w:rsidP="00B85E2C">
          <w:pPr>
            <w:pStyle w:val="C6DE8604131244B29AE896FCDE0F09FC"/>
          </w:pPr>
          <w:r>
            <w:t>Enter deadline here</w:t>
          </w:r>
        </w:p>
      </w:docPartBody>
    </w:docPart>
    <w:docPart>
      <w:docPartPr>
        <w:name w:val="69E4427D95E240F28938FB286CB7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14F21-0999-4E1E-BC9B-75A54D212DD9}"/>
      </w:docPartPr>
      <w:docPartBody>
        <w:p w:rsidR="009F4859" w:rsidRDefault="00B85E2C" w:rsidP="00B85E2C">
          <w:pPr>
            <w:pStyle w:val="69E4427D95E240F28938FB286CB7EB48"/>
          </w:pPr>
          <w:r>
            <w:t>Enter action items here</w:t>
          </w:r>
        </w:p>
      </w:docPartBody>
    </w:docPart>
    <w:docPart>
      <w:docPartPr>
        <w:name w:val="CE7CA967EF584BA4AE49B8F9BAA60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D8B94-A07E-4FDB-BBFF-7C5EF8304147}"/>
      </w:docPartPr>
      <w:docPartBody>
        <w:p w:rsidR="009F4859" w:rsidRDefault="00B85E2C" w:rsidP="00B85E2C">
          <w:pPr>
            <w:pStyle w:val="CE7CA967EF584BA4AE49B8F9BAA60BA1"/>
          </w:pPr>
          <w:r>
            <w:t>Enter person responsible here</w:t>
          </w:r>
        </w:p>
      </w:docPartBody>
    </w:docPart>
    <w:docPart>
      <w:docPartPr>
        <w:name w:val="81AB829813C2467DA84737B385EA2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8071-B5A7-4684-B1E9-D2E4402CF00C}"/>
      </w:docPartPr>
      <w:docPartBody>
        <w:p w:rsidR="009F4859" w:rsidRDefault="00B85E2C" w:rsidP="00B85E2C">
          <w:pPr>
            <w:pStyle w:val="81AB829813C2467DA84737B385EA2A5B"/>
          </w:pPr>
          <w:r>
            <w:t>Enter deadline here</w:t>
          </w:r>
        </w:p>
      </w:docPartBody>
    </w:docPart>
    <w:docPart>
      <w:docPartPr>
        <w:name w:val="4BBACA46491843E1A5B402D4FA8AE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F6FAF-ACDA-4BD4-9FD6-E2B1BACEE4BD}"/>
      </w:docPartPr>
      <w:docPartBody>
        <w:p w:rsidR="0085147C" w:rsidRDefault="009F4859" w:rsidP="009F4859">
          <w:pPr>
            <w:pStyle w:val="4BBACA46491843E1A5B402D4FA8AEC1E"/>
          </w:pPr>
          <w:r w:rsidRPr="00E048B4">
            <w:t>Enter meeting organizer here</w:t>
          </w:r>
        </w:p>
      </w:docPartBody>
    </w:docPart>
    <w:docPart>
      <w:docPartPr>
        <w:name w:val="E70C06CE45864C5C99FADD4AE1C2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7E2E-2C57-4239-B66A-FE6CDCC8F232}"/>
      </w:docPartPr>
      <w:docPartBody>
        <w:p w:rsidR="0085147C" w:rsidRDefault="009F4859" w:rsidP="009F4859">
          <w:pPr>
            <w:pStyle w:val="E70C06CE45864C5C99FADD4AE1C27932"/>
          </w:pPr>
          <w:r w:rsidRPr="00E048B4">
            <w:t>Enter meeting type here</w:t>
          </w:r>
        </w:p>
      </w:docPartBody>
    </w:docPart>
    <w:docPart>
      <w:docPartPr>
        <w:name w:val="2B860723593A4266AF263BABEA2D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EB29-BBB1-4D15-9DA6-E1B6253CE4E6}"/>
      </w:docPartPr>
      <w:docPartBody>
        <w:p w:rsidR="0085147C" w:rsidRDefault="009F4859" w:rsidP="009F4859">
          <w:pPr>
            <w:pStyle w:val="2B860723593A4266AF263BABEA2D5809"/>
          </w:pPr>
          <w:r w:rsidRPr="00E048B4">
            <w:t>Enter meeting facilitator here</w:t>
          </w:r>
        </w:p>
      </w:docPartBody>
    </w:docPart>
    <w:docPart>
      <w:docPartPr>
        <w:name w:val="5E21344BF6654C88A5B2D258E7B9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0EEA-9F1D-4150-943C-352BFFEFA18F}"/>
      </w:docPartPr>
      <w:docPartBody>
        <w:p w:rsidR="0085147C" w:rsidRDefault="009F4859" w:rsidP="009F4859">
          <w:pPr>
            <w:pStyle w:val="5E21344BF6654C88A5B2D258E7B9F031"/>
          </w:pPr>
          <w:r w:rsidRPr="00E048B4">
            <w:t>Enter note taker here</w:t>
          </w:r>
        </w:p>
      </w:docPartBody>
    </w:docPart>
    <w:docPart>
      <w:docPartPr>
        <w:name w:val="3DB2560A7C5343CA842278730958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BED72-BD8F-475C-B3E6-49B0DD71333A}"/>
      </w:docPartPr>
      <w:docPartBody>
        <w:p w:rsidR="0085147C" w:rsidRDefault="009F4859" w:rsidP="009F4859">
          <w:pPr>
            <w:pStyle w:val="3DB2560A7C5343CA8422787309588FBA"/>
          </w:pPr>
          <w:r w:rsidRPr="00E048B4">
            <w:t>Enter meeting timekeeper here</w:t>
          </w:r>
        </w:p>
      </w:docPartBody>
    </w:docPart>
    <w:docPart>
      <w:docPartPr>
        <w:name w:val="DDD1396B9C0042A09780654E3CB20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3A977-504D-4BB9-A2DD-7925D2C6B05D}"/>
      </w:docPartPr>
      <w:docPartBody>
        <w:p w:rsidR="0085147C" w:rsidRDefault="009F4859" w:rsidP="009F4859">
          <w:pPr>
            <w:pStyle w:val="DDD1396B9C0042A09780654E3CB20751"/>
          </w:pPr>
          <w:r>
            <w:t>Attendees:</w:t>
          </w:r>
        </w:p>
      </w:docPartBody>
    </w:docPart>
    <w:docPart>
      <w:docPartPr>
        <w:name w:val="6014EBCA2A294136BDAABF4358A8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8BB70-F590-4434-BA52-7210CF36EA13}"/>
      </w:docPartPr>
      <w:docPartBody>
        <w:p w:rsidR="0085147C" w:rsidRDefault="009F4859" w:rsidP="009F4859">
          <w:pPr>
            <w:pStyle w:val="6014EBCA2A294136BDAABF4358A88BD7"/>
          </w:pPr>
          <w:r>
            <w:t>Please read:</w:t>
          </w:r>
        </w:p>
      </w:docPartBody>
    </w:docPart>
    <w:docPart>
      <w:docPartPr>
        <w:name w:val="6A21FD14CEB4495D8E59F90DD9AB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B18B1-82BE-4D42-8E2B-0CDC2BCEF63A}"/>
      </w:docPartPr>
      <w:docPartBody>
        <w:p w:rsidR="0085147C" w:rsidRDefault="009F4859" w:rsidP="009F4859">
          <w:pPr>
            <w:pStyle w:val="6A21FD14CEB4495D8E59F90DD9ABEBE9"/>
          </w:pPr>
          <w:r>
            <w:t>Enter reading list here</w:t>
          </w:r>
        </w:p>
      </w:docPartBody>
    </w:docPart>
    <w:docPart>
      <w:docPartPr>
        <w:name w:val="A78E8C01727C4FD3965DE3DE18DEC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3BEB9-5B4A-44FE-A1DC-E87987C265AF}"/>
      </w:docPartPr>
      <w:docPartBody>
        <w:p w:rsidR="0085147C" w:rsidRDefault="009F4859" w:rsidP="009F4859">
          <w:pPr>
            <w:pStyle w:val="A78E8C01727C4FD3965DE3DE18DECC9F"/>
          </w:pPr>
          <w:r>
            <w:t>Please bring:</w:t>
          </w:r>
        </w:p>
      </w:docPartBody>
    </w:docPart>
    <w:docPart>
      <w:docPartPr>
        <w:name w:val="98CF97A681CA4E0F9CF7C5925C67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C1B4-35EC-4E3D-8B84-D420AFA3E3F3}"/>
      </w:docPartPr>
      <w:docPartBody>
        <w:p w:rsidR="0085147C" w:rsidRDefault="009F4859" w:rsidP="009F4859">
          <w:pPr>
            <w:pStyle w:val="98CF97A681CA4E0F9CF7C5925C674F44"/>
          </w:pPr>
          <w:r>
            <w:t>Enter items to bring here</w:t>
          </w:r>
        </w:p>
      </w:docPartBody>
    </w:docPart>
    <w:docPart>
      <w:docPartPr>
        <w:name w:val="E4CB3151A724463CAEB5AC143AA8E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6229-A162-456D-BBAC-FFBFF9DBDB80}"/>
      </w:docPartPr>
      <w:docPartBody>
        <w:p w:rsidR="0085147C" w:rsidRDefault="009F4859" w:rsidP="009F4859">
          <w:pPr>
            <w:pStyle w:val="E4CB3151A724463CAEB5AC143AA8E947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6C7676D351B4D65BDAEA590582A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AA743-287D-4B94-84EF-AD75B4E6C9E1}"/>
      </w:docPartPr>
      <w:docPartBody>
        <w:p w:rsidR="0085147C" w:rsidRDefault="009F4859" w:rsidP="009F4859">
          <w:pPr>
            <w:pStyle w:val="F6C7676D351B4D65BDAEA590582A4BE5"/>
          </w:pPr>
          <w:r>
            <w:t>Enter conclusions here.</w:t>
          </w:r>
        </w:p>
      </w:docPartBody>
    </w:docPart>
    <w:docPart>
      <w:docPartPr>
        <w:name w:val="1A883A88F716422C9785BE3A9A54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5829-0D56-4446-94FF-767A1979A3E0}"/>
      </w:docPartPr>
      <w:docPartBody>
        <w:p w:rsidR="0085147C" w:rsidRDefault="009F4859" w:rsidP="009F4859">
          <w:pPr>
            <w:pStyle w:val="1A883A88F716422C9785BE3A9A54385F"/>
          </w:pPr>
          <w:r>
            <w:t>Action items</w:t>
          </w:r>
        </w:p>
      </w:docPartBody>
    </w:docPart>
    <w:docPart>
      <w:docPartPr>
        <w:name w:val="6AC6FC774A894ECEBA913FE22813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7E25B-F3F4-4B80-8C18-02682726D053}"/>
      </w:docPartPr>
      <w:docPartBody>
        <w:p w:rsidR="0085147C" w:rsidRDefault="009F4859" w:rsidP="009F4859">
          <w:pPr>
            <w:pStyle w:val="6AC6FC774A894ECEBA913FE228130325"/>
          </w:pPr>
          <w:r>
            <w:t>Person responsible</w:t>
          </w:r>
        </w:p>
      </w:docPartBody>
    </w:docPart>
    <w:docPart>
      <w:docPartPr>
        <w:name w:val="C824598D2ED243B2955D528966174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6529-8738-4B73-8EB7-2E901A75E99C}"/>
      </w:docPartPr>
      <w:docPartBody>
        <w:p w:rsidR="0085147C" w:rsidRDefault="009F4859" w:rsidP="009F4859">
          <w:pPr>
            <w:pStyle w:val="C824598D2ED243B2955D528966174CDB"/>
          </w:pPr>
          <w:r>
            <w:t>Deadline</w:t>
          </w:r>
        </w:p>
      </w:docPartBody>
    </w:docPart>
    <w:docPart>
      <w:docPartPr>
        <w:name w:val="8DF35A04095B4E98BE74705F083C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BA13-F73E-4180-BFD7-50657EBF572D}"/>
      </w:docPartPr>
      <w:docPartBody>
        <w:p w:rsidR="0085147C" w:rsidRDefault="009F4859" w:rsidP="009F4859">
          <w:pPr>
            <w:pStyle w:val="8DF35A04095B4E98BE74705F083C8F9D"/>
          </w:pPr>
          <w:r>
            <w:t>Enter action items here</w:t>
          </w:r>
        </w:p>
      </w:docPartBody>
    </w:docPart>
    <w:docPart>
      <w:docPartPr>
        <w:name w:val="0F2D06CE013A4906AD7AE4FD67833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93DD-DE28-498F-A28A-2374C6EFD5B0}"/>
      </w:docPartPr>
      <w:docPartBody>
        <w:p w:rsidR="0085147C" w:rsidRDefault="009F4859" w:rsidP="009F4859">
          <w:pPr>
            <w:pStyle w:val="0F2D06CE013A4906AD7AE4FD67833B28"/>
          </w:pPr>
          <w:r>
            <w:t>Enter person responsible here</w:t>
          </w:r>
        </w:p>
      </w:docPartBody>
    </w:docPart>
    <w:docPart>
      <w:docPartPr>
        <w:name w:val="6A4A32B2A8724BFDB3154F6DD832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52EC-241B-4E8E-8165-FE4F3B605879}"/>
      </w:docPartPr>
      <w:docPartBody>
        <w:p w:rsidR="0085147C" w:rsidRDefault="009F4859" w:rsidP="009F4859">
          <w:pPr>
            <w:pStyle w:val="6A4A32B2A8724BFDB3154F6DD8321448"/>
          </w:pPr>
          <w:r>
            <w:t>Enter deadline here</w:t>
          </w:r>
        </w:p>
      </w:docPartBody>
    </w:docPart>
    <w:docPart>
      <w:docPartPr>
        <w:name w:val="1173DF81DBAF41F0ADB42D6C10215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CE363-2E89-48B9-875F-E1AD0EFD5140}"/>
      </w:docPartPr>
      <w:docPartBody>
        <w:p w:rsidR="0085147C" w:rsidRDefault="009F4859" w:rsidP="009F4859">
          <w:pPr>
            <w:pStyle w:val="1173DF81DBAF41F0ADB42D6C1021520A"/>
          </w:pPr>
          <w:r>
            <w:t>Enter action items here</w:t>
          </w:r>
        </w:p>
      </w:docPartBody>
    </w:docPart>
    <w:docPart>
      <w:docPartPr>
        <w:name w:val="C9655CEC48BA45D2941DBFCF861A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5869-B81B-41CA-9E04-D0D86ECFFC2D}"/>
      </w:docPartPr>
      <w:docPartBody>
        <w:p w:rsidR="0085147C" w:rsidRDefault="009F4859" w:rsidP="009F4859">
          <w:pPr>
            <w:pStyle w:val="C9655CEC48BA45D2941DBFCF861A4831"/>
          </w:pPr>
          <w:r>
            <w:t>Enter person responsible here</w:t>
          </w:r>
        </w:p>
      </w:docPartBody>
    </w:docPart>
    <w:docPart>
      <w:docPartPr>
        <w:name w:val="CCA37A89C1F94CBC90F84562642C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5C38F-CD97-450F-BAF1-1D29C85FD0D9}"/>
      </w:docPartPr>
      <w:docPartBody>
        <w:p w:rsidR="0085147C" w:rsidRDefault="009F4859" w:rsidP="009F4859">
          <w:pPr>
            <w:pStyle w:val="CCA37A89C1F94CBC90F84562642CACD5"/>
          </w:pPr>
          <w:r>
            <w:t>Enter deadline here</w:t>
          </w:r>
        </w:p>
      </w:docPartBody>
    </w:docPart>
    <w:docPart>
      <w:docPartPr>
        <w:name w:val="43CFFBA0518E49BBA54A1C97C3516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BA7EA-529E-40FD-A7A4-AD7734AD40CE}"/>
      </w:docPartPr>
      <w:docPartBody>
        <w:p w:rsidR="00967509" w:rsidRDefault="0085147C" w:rsidP="0085147C">
          <w:pPr>
            <w:pStyle w:val="43CFFBA0518E49BBA54A1C97C351685D"/>
          </w:pPr>
          <w:r w:rsidRPr="00E705B7">
            <w:rPr>
              <w:rStyle w:val="PlaceholderText"/>
            </w:rPr>
            <w:t>[Company]</w:t>
          </w:r>
        </w:p>
      </w:docPartBody>
    </w:docPart>
    <w:docPart>
      <w:docPartPr>
        <w:name w:val="8FE524F486D848558B7C46821395E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C19A6-DB58-46FE-B22F-FF596F8E4992}"/>
      </w:docPartPr>
      <w:docPartBody>
        <w:p w:rsidR="00967509" w:rsidRDefault="0085147C" w:rsidP="0085147C">
          <w:pPr>
            <w:pStyle w:val="8FE524F486D848558B7C46821395E5E7"/>
          </w:pPr>
          <w:r w:rsidRPr="00BC34F9">
            <w:rPr>
              <w:rStyle w:val="PlaceholderText"/>
            </w:rPr>
            <w:t>[Title]</w:t>
          </w:r>
        </w:p>
      </w:docPartBody>
    </w:docPart>
    <w:docPart>
      <w:docPartPr>
        <w:name w:val="ACEFA8FC3DB74E49828723588F9C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0E24E-74F8-4E4A-B1FF-E7CCE3611E61}"/>
      </w:docPartPr>
      <w:docPartBody>
        <w:p w:rsidR="00967509" w:rsidRDefault="0085147C" w:rsidP="0085147C">
          <w:pPr>
            <w:pStyle w:val="ACEFA8FC3DB74E49828723588F9C2187"/>
          </w:pPr>
          <w:r w:rsidRPr="00BC34F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E2C"/>
    <w:rsid w:val="000C1A07"/>
    <w:rsid w:val="00296C05"/>
    <w:rsid w:val="003374F3"/>
    <w:rsid w:val="003743EF"/>
    <w:rsid w:val="006423E7"/>
    <w:rsid w:val="0085147C"/>
    <w:rsid w:val="00967509"/>
    <w:rsid w:val="009F4859"/>
    <w:rsid w:val="00B8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AC3B9141C44BE08B8123EE7C1453BA">
    <w:name w:val="FBAC3B9141C44BE08B8123EE7C1453BA"/>
  </w:style>
  <w:style w:type="paragraph" w:customStyle="1" w:styleId="50451F180C9649F2BEF56B8A7B397260">
    <w:name w:val="50451F180C9649F2BEF56B8A7B397260"/>
  </w:style>
  <w:style w:type="paragraph" w:customStyle="1" w:styleId="F8FDFFF34C7C405EADB4962787CB6410">
    <w:name w:val="F8FDFFF34C7C405EADB4962787CB6410"/>
  </w:style>
  <w:style w:type="paragraph" w:customStyle="1" w:styleId="C0119978E0264293B267DBF59C1C1A45">
    <w:name w:val="C0119978E0264293B267DBF59C1C1A45"/>
  </w:style>
  <w:style w:type="paragraph" w:customStyle="1" w:styleId="7034B006FE544945AA7E783386EF9EF5">
    <w:name w:val="7034B006FE544945AA7E783386EF9EF5"/>
  </w:style>
  <w:style w:type="paragraph" w:customStyle="1" w:styleId="FA48D838B97940D8BEFAB9FA668C997B">
    <w:name w:val="FA48D838B97940D8BEFAB9FA668C997B"/>
  </w:style>
  <w:style w:type="paragraph" w:customStyle="1" w:styleId="1C11C942F39F45669A186D383C0E3B1D">
    <w:name w:val="1C11C942F39F45669A186D383C0E3B1D"/>
  </w:style>
  <w:style w:type="paragraph" w:customStyle="1" w:styleId="F55C5039415245E791DEAF1E55FCC890">
    <w:name w:val="F55C5039415245E791DEAF1E55FCC890"/>
  </w:style>
  <w:style w:type="paragraph" w:customStyle="1" w:styleId="2E1399C687AF4EBC84EB25BE3EA4E91C">
    <w:name w:val="2E1399C687AF4EBC84EB25BE3EA4E91C"/>
  </w:style>
  <w:style w:type="paragraph" w:customStyle="1" w:styleId="506A9DC8E3074768A67C3C300ABCA6A0">
    <w:name w:val="506A9DC8E3074768A67C3C300ABCA6A0"/>
  </w:style>
  <w:style w:type="paragraph" w:customStyle="1" w:styleId="0305957325EC4870A7A6CBAF67F5D1E4">
    <w:name w:val="0305957325EC4870A7A6CBAF67F5D1E4"/>
  </w:style>
  <w:style w:type="paragraph" w:customStyle="1" w:styleId="E8FA5D910FAE45FBA7F583C4F24E51EC">
    <w:name w:val="E8FA5D910FAE45FBA7F583C4F24E51EC"/>
  </w:style>
  <w:style w:type="paragraph" w:customStyle="1" w:styleId="F4EEE44A11BC4A1CB15E88D57FDCE8D2">
    <w:name w:val="F4EEE44A11BC4A1CB15E88D57FDCE8D2"/>
  </w:style>
  <w:style w:type="paragraph" w:customStyle="1" w:styleId="E2E1BE29C31C4BFFA8A70621EEF0A573">
    <w:name w:val="E2E1BE29C31C4BFFA8A70621EEF0A573"/>
  </w:style>
  <w:style w:type="paragraph" w:customStyle="1" w:styleId="CD79D13B1A624090B593DD77849E4C19">
    <w:name w:val="CD79D13B1A624090B593DD77849E4C19"/>
  </w:style>
  <w:style w:type="paragraph" w:customStyle="1" w:styleId="C51485C1245E4070B30CC83E3251B291">
    <w:name w:val="C51485C1245E4070B30CC83E3251B291"/>
  </w:style>
  <w:style w:type="paragraph" w:customStyle="1" w:styleId="187E71C45A254DC286256B98A4A41543">
    <w:name w:val="187E71C45A254DC286256B98A4A41543"/>
  </w:style>
  <w:style w:type="paragraph" w:customStyle="1" w:styleId="0FC5BD47D87E4BC8876757313A15A31B">
    <w:name w:val="0FC5BD47D87E4BC8876757313A15A31B"/>
  </w:style>
  <w:style w:type="paragraph" w:customStyle="1" w:styleId="5186127F563748B5A84F6FB729443F6C">
    <w:name w:val="5186127F563748B5A84F6FB729443F6C"/>
  </w:style>
  <w:style w:type="paragraph" w:customStyle="1" w:styleId="6F30EAA9BAFC4763B0DA510218D900E3">
    <w:name w:val="6F30EAA9BAFC4763B0DA510218D900E3"/>
  </w:style>
  <w:style w:type="paragraph" w:customStyle="1" w:styleId="5DDDC7CF9AA143E2BA3434AAAA7DE400">
    <w:name w:val="5DDDC7CF9AA143E2BA3434AAAA7DE400"/>
  </w:style>
  <w:style w:type="paragraph" w:customStyle="1" w:styleId="23C81FCD6CE74070A222DF1BF62510C0">
    <w:name w:val="23C81FCD6CE74070A222DF1BF62510C0"/>
  </w:style>
  <w:style w:type="paragraph" w:customStyle="1" w:styleId="BC0B82AC74E045A894B26EBE7A23772C">
    <w:name w:val="BC0B82AC74E045A894B26EBE7A23772C"/>
  </w:style>
  <w:style w:type="paragraph" w:customStyle="1" w:styleId="8657890EFF5C4BA2B1E59458F0F25FD8">
    <w:name w:val="8657890EFF5C4BA2B1E59458F0F25FD8"/>
  </w:style>
  <w:style w:type="paragraph" w:customStyle="1" w:styleId="6DA8D8C7FFCD41DD8582629FF2854EA9">
    <w:name w:val="6DA8D8C7FFCD41DD8582629FF2854EA9"/>
  </w:style>
  <w:style w:type="paragraph" w:customStyle="1" w:styleId="B6BFF0D9EED548B090709B5AA8309E8D">
    <w:name w:val="B6BFF0D9EED548B090709B5AA8309E8D"/>
  </w:style>
  <w:style w:type="paragraph" w:customStyle="1" w:styleId="98C47F201A214BA8B6D7E5C782A0C93E">
    <w:name w:val="98C47F201A214BA8B6D7E5C782A0C93E"/>
  </w:style>
  <w:style w:type="paragraph" w:customStyle="1" w:styleId="08EC10158E284E8C991441AF84CEC1D8">
    <w:name w:val="08EC10158E284E8C991441AF84CEC1D8"/>
  </w:style>
  <w:style w:type="paragraph" w:customStyle="1" w:styleId="45B8B3D757864E37BBC595334980A6C7">
    <w:name w:val="45B8B3D757864E37BBC595334980A6C7"/>
  </w:style>
  <w:style w:type="paragraph" w:customStyle="1" w:styleId="D79AE00285574E5880423960565C4E2A">
    <w:name w:val="D79AE00285574E5880423960565C4E2A"/>
  </w:style>
  <w:style w:type="paragraph" w:customStyle="1" w:styleId="61083F06B2C146E49199A3D5F22527E4">
    <w:name w:val="61083F06B2C146E49199A3D5F22527E4"/>
  </w:style>
  <w:style w:type="paragraph" w:customStyle="1" w:styleId="0CD1D4D5EF16448A88277CE3BBF42BD4">
    <w:name w:val="0CD1D4D5EF16448A88277CE3BBF42BD4"/>
  </w:style>
  <w:style w:type="paragraph" w:customStyle="1" w:styleId="C4308C1CF5D0441997E211808FB48714">
    <w:name w:val="C4308C1CF5D0441997E211808FB48714"/>
  </w:style>
  <w:style w:type="paragraph" w:customStyle="1" w:styleId="B47CC6E197734B47A762C0CE141A22D4">
    <w:name w:val="B47CC6E197734B47A762C0CE141A22D4"/>
  </w:style>
  <w:style w:type="paragraph" w:customStyle="1" w:styleId="D1D77224DCFB466098DDDEC9E4D34D3A">
    <w:name w:val="D1D77224DCFB466098DDDEC9E4D34D3A"/>
  </w:style>
  <w:style w:type="paragraph" w:customStyle="1" w:styleId="2D2E79F4774945BD859B519B12DC060F">
    <w:name w:val="2D2E79F4774945BD859B519B12DC060F"/>
  </w:style>
  <w:style w:type="paragraph" w:customStyle="1" w:styleId="2B9CF51A373848E29CF58D2A945A159E">
    <w:name w:val="2B9CF51A373848E29CF58D2A945A159E"/>
  </w:style>
  <w:style w:type="paragraph" w:customStyle="1" w:styleId="15AA20C3EF844FD9B51F56E69F3F24DA">
    <w:name w:val="15AA20C3EF844FD9B51F56E69F3F24DA"/>
  </w:style>
  <w:style w:type="paragraph" w:customStyle="1" w:styleId="8BAB1B5EF6994331A0D51DF2E7902F17">
    <w:name w:val="8BAB1B5EF6994331A0D51DF2E7902F17"/>
  </w:style>
  <w:style w:type="paragraph" w:customStyle="1" w:styleId="8A04262B11FC4A69B4D7D9A1ADEE413C">
    <w:name w:val="8A04262B11FC4A69B4D7D9A1ADEE413C"/>
  </w:style>
  <w:style w:type="paragraph" w:customStyle="1" w:styleId="CD674DADA3AD47CFA05CEF3ECB9C8763">
    <w:name w:val="CD674DADA3AD47CFA05CEF3ECB9C8763"/>
  </w:style>
  <w:style w:type="paragraph" w:customStyle="1" w:styleId="C4017A9331254AE99A0B7D716BC09096">
    <w:name w:val="C4017A9331254AE99A0B7D716BC09096"/>
  </w:style>
  <w:style w:type="paragraph" w:customStyle="1" w:styleId="C77C35FC5ABA48BFAF0B1D4CE28EC17A">
    <w:name w:val="C77C35FC5ABA48BFAF0B1D4CE28EC17A"/>
  </w:style>
  <w:style w:type="paragraph" w:customStyle="1" w:styleId="96C63A4BFC9D4851947D9F457A61386F">
    <w:name w:val="96C63A4BFC9D4851947D9F457A61386F"/>
  </w:style>
  <w:style w:type="paragraph" w:customStyle="1" w:styleId="77992E43EF7A45A0B3D7963D2FABD38A">
    <w:name w:val="77992E43EF7A45A0B3D7963D2FABD38A"/>
  </w:style>
  <w:style w:type="paragraph" w:customStyle="1" w:styleId="92B4A6D2B4F744C2A7382A0FCFC8EA9F">
    <w:name w:val="92B4A6D2B4F744C2A7382A0FCFC8EA9F"/>
  </w:style>
  <w:style w:type="paragraph" w:customStyle="1" w:styleId="399EF9469ED949CF82C81E06AF69BD13">
    <w:name w:val="399EF9469ED949CF82C81E06AF69BD13"/>
  </w:style>
  <w:style w:type="paragraph" w:customStyle="1" w:styleId="DEACF1D556254A6B9E77A0B0CD59459E">
    <w:name w:val="DEACF1D556254A6B9E77A0B0CD59459E"/>
  </w:style>
  <w:style w:type="paragraph" w:customStyle="1" w:styleId="47AD319654DB493A8865E2DD18513DD0">
    <w:name w:val="47AD319654DB493A8865E2DD18513DD0"/>
  </w:style>
  <w:style w:type="paragraph" w:customStyle="1" w:styleId="75A3DE00A3AB42BBACEAF97F19D49E0B">
    <w:name w:val="75A3DE00A3AB42BBACEAF97F19D49E0B"/>
  </w:style>
  <w:style w:type="paragraph" w:customStyle="1" w:styleId="254AD41873E44B4BAE00ABF38BD37E13">
    <w:name w:val="254AD41873E44B4BAE00ABF38BD37E13"/>
  </w:style>
  <w:style w:type="paragraph" w:customStyle="1" w:styleId="01030BD6EFF34EDCB4B94F378F405B28">
    <w:name w:val="01030BD6EFF34EDCB4B94F378F405B28"/>
  </w:style>
  <w:style w:type="paragraph" w:customStyle="1" w:styleId="CE880397E7F8409882D8BEAB9DB4CD56">
    <w:name w:val="CE880397E7F8409882D8BEAB9DB4CD56"/>
  </w:style>
  <w:style w:type="paragraph" w:customStyle="1" w:styleId="63BD1C55B96F4B82A92822DD563B93BD">
    <w:name w:val="63BD1C55B96F4B82A92822DD563B93BD"/>
  </w:style>
  <w:style w:type="paragraph" w:customStyle="1" w:styleId="F9E7A018CB7443CA9CD6EC8EEBD62690">
    <w:name w:val="F9E7A018CB7443CA9CD6EC8EEBD62690"/>
  </w:style>
  <w:style w:type="paragraph" w:customStyle="1" w:styleId="6FBEDB86370C4C9D93AD70171F95D132">
    <w:name w:val="6FBEDB86370C4C9D93AD70171F95D132"/>
  </w:style>
  <w:style w:type="paragraph" w:customStyle="1" w:styleId="D9F5790C207F435091EC89AB3AEC22A9">
    <w:name w:val="D9F5790C207F435091EC89AB3AEC22A9"/>
  </w:style>
  <w:style w:type="paragraph" w:customStyle="1" w:styleId="2A36635AC05C405AB7BACD10BE1BD641">
    <w:name w:val="2A36635AC05C405AB7BACD10BE1BD641"/>
  </w:style>
  <w:style w:type="paragraph" w:customStyle="1" w:styleId="FC8D29048BEE449280B18F9642E0381D">
    <w:name w:val="FC8D29048BEE449280B18F9642E0381D"/>
  </w:style>
  <w:style w:type="paragraph" w:customStyle="1" w:styleId="F44A389E322E4DC2BE428DEDF7936E00">
    <w:name w:val="F44A389E322E4DC2BE428DEDF7936E00"/>
  </w:style>
  <w:style w:type="paragraph" w:customStyle="1" w:styleId="B054F872718E4843A9B387FBAC86EAD3">
    <w:name w:val="B054F872718E4843A9B387FBAC86EAD3"/>
  </w:style>
  <w:style w:type="paragraph" w:customStyle="1" w:styleId="E9E169043FB146AAA97F82334E7C5A71">
    <w:name w:val="E9E169043FB146AAA97F82334E7C5A71"/>
  </w:style>
  <w:style w:type="paragraph" w:customStyle="1" w:styleId="0980E53BD7144429B59144C34291B0BB">
    <w:name w:val="0980E53BD7144429B59144C34291B0BB"/>
  </w:style>
  <w:style w:type="paragraph" w:customStyle="1" w:styleId="1C4D6CB3630345069DCF152F71A035CF">
    <w:name w:val="1C4D6CB3630345069DCF152F71A035CF"/>
  </w:style>
  <w:style w:type="paragraph" w:customStyle="1" w:styleId="63232C8337AE42E1BDDA6F7319113813">
    <w:name w:val="63232C8337AE42E1BDDA6F7319113813"/>
  </w:style>
  <w:style w:type="paragraph" w:customStyle="1" w:styleId="F03D050A0E2B42D4AFE097F8F5E6D97C">
    <w:name w:val="F03D050A0E2B42D4AFE097F8F5E6D97C"/>
  </w:style>
  <w:style w:type="paragraph" w:customStyle="1" w:styleId="F57178FA38004F64BEB8EA096CC22ADA">
    <w:name w:val="F57178FA38004F64BEB8EA096CC22ADA"/>
  </w:style>
  <w:style w:type="paragraph" w:customStyle="1" w:styleId="CA1530C04EF5428BAA9F13FF2D161AD1">
    <w:name w:val="CA1530C04EF5428BAA9F13FF2D161AD1"/>
  </w:style>
  <w:style w:type="paragraph" w:customStyle="1" w:styleId="CDFE23ADA64446488588292E18E39717">
    <w:name w:val="CDFE23ADA64446488588292E18E39717"/>
  </w:style>
  <w:style w:type="paragraph" w:customStyle="1" w:styleId="100D0ADF649E4FB88AB4F22790E13BF7">
    <w:name w:val="100D0ADF649E4FB88AB4F22790E13BF7"/>
  </w:style>
  <w:style w:type="paragraph" w:customStyle="1" w:styleId="8A5D5EB664744F3194339E5EBDA97532">
    <w:name w:val="8A5D5EB664744F3194339E5EBDA97532"/>
  </w:style>
  <w:style w:type="paragraph" w:customStyle="1" w:styleId="9D23AF529E494495A8E920FEAAB8D936">
    <w:name w:val="9D23AF529E494495A8E920FEAAB8D936"/>
  </w:style>
  <w:style w:type="paragraph" w:customStyle="1" w:styleId="84FCC5AFB3FD4383902EBA3FEB1D3819">
    <w:name w:val="84FCC5AFB3FD4383902EBA3FEB1D3819"/>
  </w:style>
  <w:style w:type="paragraph" w:customStyle="1" w:styleId="53C1BCF6FEA74EBBB7FC84A109D23527">
    <w:name w:val="53C1BCF6FEA74EBBB7FC84A109D23527"/>
  </w:style>
  <w:style w:type="paragraph" w:customStyle="1" w:styleId="B50A0B78643C4240971839DEC3AE5BAE">
    <w:name w:val="B50A0B78643C4240971839DEC3AE5BAE"/>
  </w:style>
  <w:style w:type="paragraph" w:customStyle="1" w:styleId="F409D5A5280C493A86527D26CA0C3A1F">
    <w:name w:val="F409D5A5280C493A86527D26CA0C3A1F"/>
  </w:style>
  <w:style w:type="paragraph" w:customStyle="1" w:styleId="963D7D1FCEE24ABCB4555024F64C83C4">
    <w:name w:val="963D7D1FCEE24ABCB4555024F64C83C4"/>
  </w:style>
  <w:style w:type="paragraph" w:customStyle="1" w:styleId="6081496B3E414433ACB53D28696B9CBA">
    <w:name w:val="6081496B3E414433ACB53D28696B9CBA"/>
  </w:style>
  <w:style w:type="paragraph" w:customStyle="1" w:styleId="863F663BCCD54106B970727E01145FAB">
    <w:name w:val="863F663BCCD54106B970727E01145FAB"/>
  </w:style>
  <w:style w:type="paragraph" w:customStyle="1" w:styleId="B141436E122A445E960F119FCBCAF56D">
    <w:name w:val="B141436E122A445E960F119FCBCAF56D"/>
  </w:style>
  <w:style w:type="paragraph" w:customStyle="1" w:styleId="51B80F44298D41CFB4BD05E968815915">
    <w:name w:val="51B80F44298D41CFB4BD05E968815915"/>
  </w:style>
  <w:style w:type="paragraph" w:customStyle="1" w:styleId="FD6239EE5F494F2F83CD3CC14F45D8E8">
    <w:name w:val="FD6239EE5F494F2F83CD3CC14F45D8E8"/>
  </w:style>
  <w:style w:type="paragraph" w:customStyle="1" w:styleId="F61A6A57DB9F44AA87E841D6DAD11CE0">
    <w:name w:val="F61A6A57DB9F44AA87E841D6DAD11CE0"/>
  </w:style>
  <w:style w:type="paragraph" w:customStyle="1" w:styleId="317C89EF404B40538BAA919CF8BACF60">
    <w:name w:val="317C89EF404B40538BAA919CF8BACF60"/>
  </w:style>
  <w:style w:type="paragraph" w:customStyle="1" w:styleId="28F5E1ACEC764FCFB52B069F8DB7AE07">
    <w:name w:val="28F5E1ACEC764FCFB52B069F8DB7AE07"/>
  </w:style>
  <w:style w:type="paragraph" w:customStyle="1" w:styleId="C901302D0A7D4A4C81E4419053288BEB">
    <w:name w:val="C901302D0A7D4A4C81E4419053288BEB"/>
  </w:style>
  <w:style w:type="paragraph" w:customStyle="1" w:styleId="06A7734E1C4447FB94EA05F535955E08">
    <w:name w:val="06A7734E1C4447FB94EA05F535955E08"/>
  </w:style>
  <w:style w:type="paragraph" w:customStyle="1" w:styleId="5F41DC20E8A14CCEBC977131BC0C7054">
    <w:name w:val="5F41DC20E8A14CCEBC977131BC0C7054"/>
  </w:style>
  <w:style w:type="paragraph" w:customStyle="1" w:styleId="4233AAC654F44E9A8F137BB4309F36F7">
    <w:name w:val="4233AAC654F44E9A8F137BB4309F36F7"/>
    <w:rsid w:val="00B85E2C"/>
  </w:style>
  <w:style w:type="paragraph" w:customStyle="1" w:styleId="1BABF66B955F47D6BC0DEF57597E8EDE">
    <w:name w:val="1BABF66B955F47D6BC0DEF57597E8EDE"/>
    <w:rsid w:val="00B85E2C"/>
  </w:style>
  <w:style w:type="paragraph" w:customStyle="1" w:styleId="96945ED521724662B966710C377C89F1">
    <w:name w:val="96945ED521724662B966710C377C89F1"/>
    <w:rsid w:val="00B85E2C"/>
  </w:style>
  <w:style w:type="paragraph" w:customStyle="1" w:styleId="3788F5E1DDC14AAC9B04F1C4BD5D77D7">
    <w:name w:val="3788F5E1DDC14AAC9B04F1C4BD5D77D7"/>
    <w:rsid w:val="00B85E2C"/>
  </w:style>
  <w:style w:type="paragraph" w:customStyle="1" w:styleId="65A1BA96CB9E4D96A215ADE401F577A6">
    <w:name w:val="65A1BA96CB9E4D96A215ADE401F577A6"/>
    <w:rsid w:val="00B85E2C"/>
  </w:style>
  <w:style w:type="paragraph" w:customStyle="1" w:styleId="83C60BD9FB604069A52783C642884625">
    <w:name w:val="83C60BD9FB604069A52783C642884625"/>
    <w:rsid w:val="00B85E2C"/>
  </w:style>
  <w:style w:type="paragraph" w:customStyle="1" w:styleId="8961ABCC65D847FCB7B09064FFF74DF1">
    <w:name w:val="8961ABCC65D847FCB7B09064FFF74DF1"/>
    <w:rsid w:val="00B85E2C"/>
  </w:style>
  <w:style w:type="paragraph" w:customStyle="1" w:styleId="AE350D5C05604EC58169EDD28815BE43">
    <w:name w:val="AE350D5C05604EC58169EDD28815BE43"/>
    <w:rsid w:val="00B85E2C"/>
  </w:style>
  <w:style w:type="paragraph" w:customStyle="1" w:styleId="92D61BC6D7B249358CDD6F62A92E3F4B">
    <w:name w:val="92D61BC6D7B249358CDD6F62A92E3F4B"/>
    <w:rsid w:val="00B85E2C"/>
  </w:style>
  <w:style w:type="paragraph" w:customStyle="1" w:styleId="A6293F149D52490285647BF531544887">
    <w:name w:val="A6293F149D52490285647BF531544887"/>
    <w:rsid w:val="00B85E2C"/>
  </w:style>
  <w:style w:type="paragraph" w:customStyle="1" w:styleId="1F619B28D91B4A33BC84DAFC0FDD68F9">
    <w:name w:val="1F619B28D91B4A33BC84DAFC0FDD68F9"/>
    <w:rsid w:val="00B85E2C"/>
  </w:style>
  <w:style w:type="paragraph" w:customStyle="1" w:styleId="32420808DCA14B48AD1784C9823EE32C">
    <w:name w:val="32420808DCA14B48AD1784C9823EE32C"/>
    <w:rsid w:val="00B85E2C"/>
  </w:style>
  <w:style w:type="paragraph" w:customStyle="1" w:styleId="85FFB68FFB66448D934E9CDD081C3A5B">
    <w:name w:val="85FFB68FFB66448D934E9CDD081C3A5B"/>
    <w:rsid w:val="00B85E2C"/>
  </w:style>
  <w:style w:type="paragraph" w:customStyle="1" w:styleId="8F1D855B8B43453D94842B5C5259B9DD">
    <w:name w:val="8F1D855B8B43453D94842B5C5259B9DD"/>
    <w:rsid w:val="00B85E2C"/>
  </w:style>
  <w:style w:type="paragraph" w:customStyle="1" w:styleId="336C0B59544F4EF89403F4B725CDE5F2">
    <w:name w:val="336C0B59544F4EF89403F4B725CDE5F2"/>
    <w:rsid w:val="00B85E2C"/>
  </w:style>
  <w:style w:type="paragraph" w:customStyle="1" w:styleId="8E2CB63624B74AECBC1773B7AB9C057B">
    <w:name w:val="8E2CB63624B74AECBC1773B7AB9C057B"/>
    <w:rsid w:val="00B85E2C"/>
  </w:style>
  <w:style w:type="paragraph" w:customStyle="1" w:styleId="F42CA931D55442469C56DE7C60EEA871">
    <w:name w:val="F42CA931D55442469C56DE7C60EEA871"/>
    <w:rsid w:val="00B85E2C"/>
  </w:style>
  <w:style w:type="paragraph" w:customStyle="1" w:styleId="0540CBBC29C84F1A913D6FB8598391C3">
    <w:name w:val="0540CBBC29C84F1A913D6FB8598391C3"/>
    <w:rsid w:val="00B85E2C"/>
  </w:style>
  <w:style w:type="paragraph" w:customStyle="1" w:styleId="BDDA43319A6645D68AFACB4F51C88C50">
    <w:name w:val="BDDA43319A6645D68AFACB4F51C88C50"/>
    <w:rsid w:val="00B85E2C"/>
  </w:style>
  <w:style w:type="paragraph" w:customStyle="1" w:styleId="34920EDD904D4DE9AFE61F68161BE9C4">
    <w:name w:val="34920EDD904D4DE9AFE61F68161BE9C4"/>
    <w:rsid w:val="00B85E2C"/>
  </w:style>
  <w:style w:type="paragraph" w:customStyle="1" w:styleId="FF47B157F2F44EF5BCFA339570508D82">
    <w:name w:val="FF47B157F2F44EF5BCFA339570508D82"/>
    <w:rsid w:val="00B85E2C"/>
  </w:style>
  <w:style w:type="paragraph" w:customStyle="1" w:styleId="68A25BD62A9C4972B10116C07534961A">
    <w:name w:val="68A25BD62A9C4972B10116C07534961A"/>
    <w:rsid w:val="00B85E2C"/>
  </w:style>
  <w:style w:type="paragraph" w:customStyle="1" w:styleId="4F55B60EBF6842CBB9711852EA92875C">
    <w:name w:val="4F55B60EBF6842CBB9711852EA92875C"/>
    <w:rsid w:val="00B85E2C"/>
  </w:style>
  <w:style w:type="paragraph" w:customStyle="1" w:styleId="E8CD39B158694611B14C71AB034F3505">
    <w:name w:val="E8CD39B158694611B14C71AB034F3505"/>
    <w:rsid w:val="00B85E2C"/>
  </w:style>
  <w:style w:type="paragraph" w:customStyle="1" w:styleId="99A6383ADCE241BDB388F9604AA5B798">
    <w:name w:val="99A6383ADCE241BDB388F9604AA5B798"/>
    <w:rsid w:val="00B85E2C"/>
  </w:style>
  <w:style w:type="paragraph" w:customStyle="1" w:styleId="B800C843CF88442AAF9E340892A53773">
    <w:name w:val="B800C843CF88442AAF9E340892A53773"/>
    <w:rsid w:val="00B85E2C"/>
  </w:style>
  <w:style w:type="paragraph" w:customStyle="1" w:styleId="26163855D7824CE19A072F11B988350D">
    <w:name w:val="26163855D7824CE19A072F11B988350D"/>
    <w:rsid w:val="00B85E2C"/>
  </w:style>
  <w:style w:type="paragraph" w:customStyle="1" w:styleId="76D3FF04BF714A27ADECE647ADB15996">
    <w:name w:val="76D3FF04BF714A27ADECE647ADB15996"/>
    <w:rsid w:val="00B85E2C"/>
  </w:style>
  <w:style w:type="paragraph" w:customStyle="1" w:styleId="D16F320BE16C46059DDC60D296C34692">
    <w:name w:val="D16F320BE16C46059DDC60D296C34692"/>
    <w:rsid w:val="00B85E2C"/>
  </w:style>
  <w:style w:type="paragraph" w:customStyle="1" w:styleId="8F0FC5B3B565445785EF2F28791C6DEF">
    <w:name w:val="8F0FC5B3B565445785EF2F28791C6DEF"/>
    <w:rsid w:val="00B85E2C"/>
  </w:style>
  <w:style w:type="paragraph" w:customStyle="1" w:styleId="DE818D8F891549669443E6B5C9C666AB">
    <w:name w:val="DE818D8F891549669443E6B5C9C666AB"/>
    <w:rsid w:val="00B85E2C"/>
  </w:style>
  <w:style w:type="paragraph" w:customStyle="1" w:styleId="F70214A61F3747319117452A71638F83">
    <w:name w:val="F70214A61F3747319117452A71638F83"/>
    <w:rsid w:val="00B85E2C"/>
  </w:style>
  <w:style w:type="paragraph" w:customStyle="1" w:styleId="E62F818A5FBB408EA944D527FF6FB9C1">
    <w:name w:val="E62F818A5FBB408EA944D527FF6FB9C1"/>
    <w:rsid w:val="00B85E2C"/>
  </w:style>
  <w:style w:type="paragraph" w:customStyle="1" w:styleId="2CB23AA40C7A4834B4B8C3F328E0E284">
    <w:name w:val="2CB23AA40C7A4834B4B8C3F328E0E284"/>
    <w:rsid w:val="00B85E2C"/>
  </w:style>
  <w:style w:type="paragraph" w:customStyle="1" w:styleId="02613756C67A4840924DB6CD48E5249A">
    <w:name w:val="02613756C67A4840924DB6CD48E5249A"/>
    <w:rsid w:val="00B85E2C"/>
  </w:style>
  <w:style w:type="paragraph" w:customStyle="1" w:styleId="1BE3DDB557E04182A1234E371FE094F3">
    <w:name w:val="1BE3DDB557E04182A1234E371FE094F3"/>
    <w:rsid w:val="00B85E2C"/>
  </w:style>
  <w:style w:type="paragraph" w:customStyle="1" w:styleId="0B94D5700174443787F07FDD90457B84">
    <w:name w:val="0B94D5700174443787F07FDD90457B84"/>
    <w:rsid w:val="00B85E2C"/>
  </w:style>
  <w:style w:type="paragraph" w:customStyle="1" w:styleId="B84077A5AEF84E73B81B9D366631E171">
    <w:name w:val="B84077A5AEF84E73B81B9D366631E171"/>
    <w:rsid w:val="00B85E2C"/>
  </w:style>
  <w:style w:type="paragraph" w:customStyle="1" w:styleId="00F9B0AA6A1A4216857D34C74BE0E0F2">
    <w:name w:val="00F9B0AA6A1A4216857D34C74BE0E0F2"/>
    <w:rsid w:val="00B85E2C"/>
  </w:style>
  <w:style w:type="paragraph" w:customStyle="1" w:styleId="C6DE8604131244B29AE896FCDE0F09FC">
    <w:name w:val="C6DE8604131244B29AE896FCDE0F09FC"/>
    <w:rsid w:val="00B85E2C"/>
  </w:style>
  <w:style w:type="paragraph" w:customStyle="1" w:styleId="69E4427D95E240F28938FB286CB7EB48">
    <w:name w:val="69E4427D95E240F28938FB286CB7EB48"/>
    <w:rsid w:val="00B85E2C"/>
  </w:style>
  <w:style w:type="paragraph" w:customStyle="1" w:styleId="CE7CA967EF584BA4AE49B8F9BAA60BA1">
    <w:name w:val="CE7CA967EF584BA4AE49B8F9BAA60BA1"/>
    <w:rsid w:val="00B85E2C"/>
  </w:style>
  <w:style w:type="paragraph" w:customStyle="1" w:styleId="81AB829813C2467DA84737B385EA2A5B">
    <w:name w:val="81AB829813C2467DA84737B385EA2A5B"/>
    <w:rsid w:val="00B85E2C"/>
  </w:style>
  <w:style w:type="paragraph" w:customStyle="1" w:styleId="4F04AF456D86452A9A60A828B6A63E75">
    <w:name w:val="4F04AF456D86452A9A60A828B6A63E75"/>
    <w:rsid w:val="00B85E2C"/>
  </w:style>
  <w:style w:type="paragraph" w:customStyle="1" w:styleId="8C2318DEF60F4D1AAB68CE48D48B0786">
    <w:name w:val="8C2318DEF60F4D1AAB68CE48D48B0786"/>
    <w:rsid w:val="00B85E2C"/>
  </w:style>
  <w:style w:type="paragraph" w:customStyle="1" w:styleId="0FABC92E160C4FBA972358A05F0BB6A1">
    <w:name w:val="0FABC92E160C4FBA972358A05F0BB6A1"/>
    <w:rsid w:val="00B85E2C"/>
  </w:style>
  <w:style w:type="paragraph" w:customStyle="1" w:styleId="52746FE2973C4C29A3BFD8EB1D0E0E26">
    <w:name w:val="52746FE2973C4C29A3BFD8EB1D0E0E26"/>
    <w:rsid w:val="00B85E2C"/>
  </w:style>
  <w:style w:type="paragraph" w:customStyle="1" w:styleId="D0D4191D1C674297B4397ADC41F7E877">
    <w:name w:val="D0D4191D1C674297B4397ADC41F7E877"/>
    <w:rsid w:val="00B85E2C"/>
  </w:style>
  <w:style w:type="paragraph" w:customStyle="1" w:styleId="C4849E8C1E4C41DCA25A1F369E23C2DA">
    <w:name w:val="C4849E8C1E4C41DCA25A1F369E23C2DA"/>
    <w:rsid w:val="00B85E2C"/>
  </w:style>
  <w:style w:type="paragraph" w:customStyle="1" w:styleId="DC80858AC9454ABDABB3980FA7DDC448">
    <w:name w:val="DC80858AC9454ABDABB3980FA7DDC448"/>
    <w:rsid w:val="00B85E2C"/>
  </w:style>
  <w:style w:type="paragraph" w:customStyle="1" w:styleId="EAD71ED705B043FB9584DFC125C778E3">
    <w:name w:val="EAD71ED705B043FB9584DFC125C778E3"/>
    <w:rsid w:val="00B85E2C"/>
  </w:style>
  <w:style w:type="paragraph" w:customStyle="1" w:styleId="1AB3730C6B15495791C9AEDA399CC984">
    <w:name w:val="1AB3730C6B15495791C9AEDA399CC984"/>
    <w:rsid w:val="00B85E2C"/>
  </w:style>
  <w:style w:type="paragraph" w:customStyle="1" w:styleId="08685C136C9144E1BB738B663ECE9049">
    <w:name w:val="08685C136C9144E1BB738B663ECE9049"/>
    <w:rsid w:val="00B85E2C"/>
  </w:style>
  <w:style w:type="paragraph" w:customStyle="1" w:styleId="7C80DB1317D546268B3D17778B9E4C57">
    <w:name w:val="7C80DB1317D546268B3D17778B9E4C57"/>
    <w:rsid w:val="00B85E2C"/>
  </w:style>
  <w:style w:type="paragraph" w:customStyle="1" w:styleId="166BAA6A99D04F29A240EA8EC74016B2">
    <w:name w:val="166BAA6A99D04F29A240EA8EC74016B2"/>
    <w:rsid w:val="00B85E2C"/>
  </w:style>
  <w:style w:type="paragraph" w:customStyle="1" w:styleId="7CB923EC6BC0490BB5C070636836AF8F">
    <w:name w:val="7CB923EC6BC0490BB5C070636836AF8F"/>
    <w:rsid w:val="009F4859"/>
  </w:style>
  <w:style w:type="paragraph" w:customStyle="1" w:styleId="C6DBE3E8E7644CE6BCB71FDD12D524E0">
    <w:name w:val="C6DBE3E8E7644CE6BCB71FDD12D524E0"/>
    <w:rsid w:val="009F4859"/>
  </w:style>
  <w:style w:type="paragraph" w:customStyle="1" w:styleId="61B28436E04D4BF88ED46DB72311B3E6">
    <w:name w:val="61B28436E04D4BF88ED46DB72311B3E6"/>
    <w:rsid w:val="009F4859"/>
  </w:style>
  <w:style w:type="paragraph" w:customStyle="1" w:styleId="89080FE4B0E94FC4857B16A4D7DF23C4">
    <w:name w:val="89080FE4B0E94FC4857B16A4D7DF23C4"/>
    <w:rsid w:val="009F4859"/>
  </w:style>
  <w:style w:type="paragraph" w:customStyle="1" w:styleId="EFA06700A976442096717843C8ADD595">
    <w:name w:val="EFA06700A976442096717843C8ADD595"/>
    <w:rsid w:val="009F4859"/>
  </w:style>
  <w:style w:type="paragraph" w:customStyle="1" w:styleId="5831AD0EC4C84284A974576A1FC66A56">
    <w:name w:val="5831AD0EC4C84284A974576A1FC66A56"/>
    <w:rsid w:val="009F4859"/>
  </w:style>
  <w:style w:type="paragraph" w:customStyle="1" w:styleId="78B98DA88D2148BCB2DFAF152FD9721C">
    <w:name w:val="78B98DA88D2148BCB2DFAF152FD9721C"/>
    <w:rsid w:val="009F4859"/>
  </w:style>
  <w:style w:type="paragraph" w:customStyle="1" w:styleId="C3C0A05933E14209B968CC74165E14EA">
    <w:name w:val="C3C0A05933E14209B968CC74165E14EA"/>
    <w:rsid w:val="009F4859"/>
  </w:style>
  <w:style w:type="paragraph" w:customStyle="1" w:styleId="9651BC19F2724FA894BB368C142EC502">
    <w:name w:val="9651BC19F2724FA894BB368C142EC502"/>
    <w:rsid w:val="009F4859"/>
  </w:style>
  <w:style w:type="paragraph" w:customStyle="1" w:styleId="31BE282DD3D843A3ABE06181F3EC33A7">
    <w:name w:val="31BE282DD3D843A3ABE06181F3EC33A7"/>
    <w:rsid w:val="009F4859"/>
  </w:style>
  <w:style w:type="paragraph" w:customStyle="1" w:styleId="54E85EDA90124644B8B7AD7E904C0822">
    <w:name w:val="54E85EDA90124644B8B7AD7E904C0822"/>
    <w:rsid w:val="009F4859"/>
  </w:style>
  <w:style w:type="paragraph" w:customStyle="1" w:styleId="4BBACA46491843E1A5B402D4FA8AEC1E">
    <w:name w:val="4BBACA46491843E1A5B402D4FA8AEC1E"/>
    <w:rsid w:val="009F4859"/>
  </w:style>
  <w:style w:type="paragraph" w:customStyle="1" w:styleId="1BC18802A75B4D3C8D02ACBCAC9D01C3">
    <w:name w:val="1BC18802A75B4D3C8D02ACBCAC9D01C3"/>
    <w:rsid w:val="009F4859"/>
  </w:style>
  <w:style w:type="paragraph" w:customStyle="1" w:styleId="E70C06CE45864C5C99FADD4AE1C27932">
    <w:name w:val="E70C06CE45864C5C99FADD4AE1C27932"/>
    <w:rsid w:val="009F4859"/>
  </w:style>
  <w:style w:type="paragraph" w:customStyle="1" w:styleId="D10C185D7A8B4D2DBC78DCED31C35557">
    <w:name w:val="D10C185D7A8B4D2DBC78DCED31C35557"/>
    <w:rsid w:val="009F4859"/>
  </w:style>
  <w:style w:type="paragraph" w:customStyle="1" w:styleId="2B860723593A4266AF263BABEA2D5809">
    <w:name w:val="2B860723593A4266AF263BABEA2D5809"/>
    <w:rsid w:val="009F4859"/>
  </w:style>
  <w:style w:type="paragraph" w:customStyle="1" w:styleId="3ED6FE7957794E368EC15E5FEF75DEF4">
    <w:name w:val="3ED6FE7957794E368EC15E5FEF75DEF4"/>
    <w:rsid w:val="009F4859"/>
  </w:style>
  <w:style w:type="paragraph" w:customStyle="1" w:styleId="5E21344BF6654C88A5B2D258E7B9F031">
    <w:name w:val="5E21344BF6654C88A5B2D258E7B9F031"/>
    <w:rsid w:val="009F4859"/>
  </w:style>
  <w:style w:type="paragraph" w:customStyle="1" w:styleId="6B8111AF786643E781CEEFBDEEF5C3BE">
    <w:name w:val="6B8111AF786643E781CEEFBDEEF5C3BE"/>
    <w:rsid w:val="009F4859"/>
  </w:style>
  <w:style w:type="paragraph" w:customStyle="1" w:styleId="3DB2560A7C5343CA8422787309588FBA">
    <w:name w:val="3DB2560A7C5343CA8422787309588FBA"/>
    <w:rsid w:val="009F4859"/>
  </w:style>
  <w:style w:type="paragraph" w:customStyle="1" w:styleId="DDD1396B9C0042A09780654E3CB20751">
    <w:name w:val="DDD1396B9C0042A09780654E3CB20751"/>
    <w:rsid w:val="009F4859"/>
  </w:style>
  <w:style w:type="paragraph" w:customStyle="1" w:styleId="6014EBCA2A294136BDAABF4358A88BD7">
    <w:name w:val="6014EBCA2A294136BDAABF4358A88BD7"/>
    <w:rsid w:val="009F4859"/>
  </w:style>
  <w:style w:type="paragraph" w:customStyle="1" w:styleId="6A21FD14CEB4495D8E59F90DD9ABEBE9">
    <w:name w:val="6A21FD14CEB4495D8E59F90DD9ABEBE9"/>
    <w:rsid w:val="009F4859"/>
  </w:style>
  <w:style w:type="paragraph" w:customStyle="1" w:styleId="A78E8C01727C4FD3965DE3DE18DECC9F">
    <w:name w:val="A78E8C01727C4FD3965DE3DE18DECC9F"/>
    <w:rsid w:val="009F4859"/>
  </w:style>
  <w:style w:type="paragraph" w:customStyle="1" w:styleId="98CF97A681CA4E0F9CF7C5925C674F44">
    <w:name w:val="98CF97A681CA4E0F9CF7C5925C674F44"/>
    <w:rsid w:val="009F4859"/>
  </w:style>
  <w:style w:type="paragraph" w:customStyle="1" w:styleId="E4CB3151A724463CAEB5AC143AA8E947">
    <w:name w:val="E4CB3151A724463CAEB5AC143AA8E947"/>
    <w:rsid w:val="009F4859"/>
  </w:style>
  <w:style w:type="paragraph" w:customStyle="1" w:styleId="F6C7676D351B4D65BDAEA590582A4BE5">
    <w:name w:val="F6C7676D351B4D65BDAEA590582A4BE5"/>
    <w:rsid w:val="009F4859"/>
  </w:style>
  <w:style w:type="paragraph" w:customStyle="1" w:styleId="1A883A88F716422C9785BE3A9A54385F">
    <w:name w:val="1A883A88F716422C9785BE3A9A54385F"/>
    <w:rsid w:val="009F4859"/>
  </w:style>
  <w:style w:type="paragraph" w:customStyle="1" w:styleId="6AC6FC774A894ECEBA913FE228130325">
    <w:name w:val="6AC6FC774A894ECEBA913FE228130325"/>
    <w:rsid w:val="009F4859"/>
  </w:style>
  <w:style w:type="paragraph" w:customStyle="1" w:styleId="C824598D2ED243B2955D528966174CDB">
    <w:name w:val="C824598D2ED243B2955D528966174CDB"/>
    <w:rsid w:val="009F4859"/>
  </w:style>
  <w:style w:type="paragraph" w:customStyle="1" w:styleId="8DF35A04095B4E98BE74705F083C8F9D">
    <w:name w:val="8DF35A04095B4E98BE74705F083C8F9D"/>
    <w:rsid w:val="009F4859"/>
  </w:style>
  <w:style w:type="paragraph" w:customStyle="1" w:styleId="0F2D06CE013A4906AD7AE4FD67833B28">
    <w:name w:val="0F2D06CE013A4906AD7AE4FD67833B28"/>
    <w:rsid w:val="009F4859"/>
  </w:style>
  <w:style w:type="paragraph" w:customStyle="1" w:styleId="6A4A32B2A8724BFDB3154F6DD8321448">
    <w:name w:val="6A4A32B2A8724BFDB3154F6DD8321448"/>
    <w:rsid w:val="009F4859"/>
  </w:style>
  <w:style w:type="paragraph" w:customStyle="1" w:styleId="1173DF81DBAF41F0ADB42D6C1021520A">
    <w:name w:val="1173DF81DBAF41F0ADB42D6C1021520A"/>
    <w:rsid w:val="009F4859"/>
  </w:style>
  <w:style w:type="paragraph" w:customStyle="1" w:styleId="C9655CEC48BA45D2941DBFCF861A4831">
    <w:name w:val="C9655CEC48BA45D2941DBFCF861A4831"/>
    <w:rsid w:val="009F4859"/>
  </w:style>
  <w:style w:type="paragraph" w:customStyle="1" w:styleId="CCA37A89C1F94CBC90F84562642CACD5">
    <w:name w:val="CCA37A89C1F94CBC90F84562642CACD5"/>
    <w:rsid w:val="009F4859"/>
  </w:style>
  <w:style w:type="character" w:styleId="PlaceholderText">
    <w:name w:val="Placeholder Text"/>
    <w:basedOn w:val="DefaultParagraphFont"/>
    <w:uiPriority w:val="99"/>
    <w:semiHidden/>
    <w:rsid w:val="0085147C"/>
    <w:rPr>
      <w:color w:val="808080"/>
    </w:rPr>
  </w:style>
  <w:style w:type="paragraph" w:customStyle="1" w:styleId="43CFFBA0518E49BBA54A1C97C351685D">
    <w:name w:val="43CFFBA0518E49BBA54A1C97C351685D"/>
    <w:rsid w:val="0085147C"/>
  </w:style>
  <w:style w:type="paragraph" w:customStyle="1" w:styleId="8FE524F486D848558B7C46821395E5E7">
    <w:name w:val="8FE524F486D848558B7C46821395E5E7"/>
    <w:rsid w:val="0085147C"/>
  </w:style>
  <w:style w:type="paragraph" w:customStyle="1" w:styleId="ACEFA8FC3DB74E49828723588F9C2187">
    <w:name w:val="ACEFA8FC3DB74E49828723588F9C2187"/>
    <w:rsid w:val="00851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32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College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Doug Hoff</dc:creator>
  <cp:keywords/>
  <dc:description>v1.2</dc:description>
  <cp:lastModifiedBy>Doug Hoff</cp:lastModifiedBy>
  <cp:revision>15</cp:revision>
  <dcterms:created xsi:type="dcterms:W3CDTF">2017-09-04T18:04:00Z</dcterms:created>
  <dcterms:modified xsi:type="dcterms:W3CDTF">2017-11-03T20:22:00Z</dcterms:modified>
  <cp:version/>
</cp:coreProperties>
</file>